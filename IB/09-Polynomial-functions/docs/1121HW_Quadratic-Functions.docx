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EB584" w14:textId="0D7E33BA" w:rsidR="00161911" w:rsidRPr="001D745E" w:rsidRDefault="00945778" w:rsidP="00592A37">
      <w:pPr>
        <w:tabs>
          <w:tab w:val="left" w:pos="720"/>
          <w:tab w:val="left" w:pos="3600"/>
          <w:tab w:val="left" w:pos="4320"/>
          <w:tab w:val="left" w:pos="5040"/>
          <w:tab w:val="left" w:pos="7200"/>
          <w:tab w:val="right" w:pos="918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Exit Note</w:t>
      </w:r>
      <w:r w:rsidR="00161911">
        <w:rPr>
          <w:rFonts w:ascii="Times New Roman" w:hAnsi="Times New Roman"/>
          <w:b/>
        </w:rPr>
        <w:t xml:space="preserve">: </w:t>
      </w:r>
      <w:r w:rsidR="005F2034">
        <w:rPr>
          <w:rFonts w:ascii="Times New Roman" w:hAnsi="Times New Roman"/>
          <w:b/>
        </w:rPr>
        <w:t>Quadratic</w:t>
      </w:r>
      <w:r w:rsidR="00161911">
        <w:rPr>
          <w:rFonts w:ascii="Times New Roman" w:hAnsi="Times New Roman"/>
          <w:b/>
        </w:rPr>
        <w:t xml:space="preserve"> functions</w:t>
      </w:r>
    </w:p>
    <w:p w14:paraId="18299D73" w14:textId="37395422" w:rsidR="001D745E" w:rsidRDefault="001D745E" w:rsidP="001D745E">
      <w:pPr>
        <w:pStyle w:val="Numberandpartandmarksavailable"/>
        <w:contextualSpacing w:val="0"/>
      </w:pPr>
      <w:r>
        <w:rPr>
          <w:b/>
        </w:rPr>
        <w:t>1a.</w:t>
      </w:r>
      <w:r>
        <w:t xml:space="preserve"> </w:t>
      </w:r>
      <w:proofErr w:type="spellStart"/>
      <w:r>
        <w:t>Factorise</w:t>
      </w:r>
      <w:proofErr w:type="spellEnd"/>
      <w:r>
        <w:t xml:space="preserve"> the expression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+x-12</m:t>
        </m:r>
      </m:oMath>
      <w:r>
        <w:t>.</w:t>
      </w:r>
    </w:p>
    <w:p w14:paraId="0F89F7E2" w14:textId="77777777" w:rsidR="001D745E" w:rsidRDefault="001D745E" w:rsidP="001D745E">
      <w:pPr>
        <w:pStyle w:val="Numberandpartandmarksavailable"/>
        <w:tabs>
          <w:tab w:val="right" w:pos="9990"/>
        </w:tabs>
        <w:contextualSpacing w:val="0"/>
        <w:rPr>
          <w:i/>
        </w:rPr>
      </w:pPr>
      <w:r>
        <w:tab/>
      </w:r>
      <w:r>
        <w:rPr>
          <w:i/>
        </w:rPr>
        <w:t>[2 marks]</w:t>
      </w:r>
    </w:p>
    <w:p w14:paraId="3AF747EF" w14:textId="77777777" w:rsidR="001D745E" w:rsidRPr="00E5217D" w:rsidRDefault="001D745E" w:rsidP="001D745E">
      <w:pPr>
        <w:pStyle w:val="Normal1"/>
      </w:pPr>
    </w:p>
    <w:p w14:paraId="3B8F6375" w14:textId="21C6DD60" w:rsidR="001D745E" w:rsidRDefault="001D745E" w:rsidP="001D745E">
      <w:pPr>
        <w:pStyle w:val="Numberandpartandmarksavailable"/>
        <w:contextualSpacing w:val="0"/>
      </w:pPr>
      <w:r>
        <w:t xml:space="preserve"> </w:t>
      </w:r>
      <w:r>
        <w:rPr>
          <w:b/>
        </w:rPr>
        <w:t>1b.</w:t>
      </w:r>
      <w:r>
        <w:t xml:space="preserve"> A function is defined as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</m:oMath>
      <w:r>
        <w:t xml:space="preserve"> for </w:t>
      </w:r>
      <w:r>
        <w:rPr>
          <w:noProof/>
        </w:rPr>
        <w:drawing>
          <wp:inline distT="0" distB="0" distL="0" distR="0" wp14:anchorId="676E40A5" wp14:editId="0BB2F580">
            <wp:extent cx="1270000" cy="152400"/>
            <wp:effectExtent l="0" t="0" r="0" b="0"/>
            <wp:docPr id="5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6E74BDC" w14:textId="77777777" w:rsidR="001D745E" w:rsidRDefault="001D745E" w:rsidP="001D745E">
      <w:pPr>
        <w:pStyle w:val="Normal1"/>
      </w:pPr>
      <w:r>
        <w:t>(</w:t>
      </w:r>
      <w:proofErr w:type="spellStart"/>
      <w:r>
        <w:t>i</w:t>
      </w:r>
      <w:proofErr w:type="spellEnd"/>
      <w:r>
        <w:t xml:space="preserve">) List the elements of the domain of </w:t>
      </w:r>
      <w:r>
        <w:rPr>
          <w:noProof/>
        </w:rPr>
        <w:drawing>
          <wp:inline distT="0" distB="0" distL="0" distR="0" wp14:anchorId="6B80F721" wp14:editId="4D959FB4">
            <wp:extent cx="304800" cy="165100"/>
            <wp:effectExtent l="0" t="0" r="0" b="0"/>
            <wp:docPr id="14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255EDEB" w14:textId="77777777" w:rsidR="001D745E" w:rsidRDefault="001D745E" w:rsidP="001D745E">
      <w:pPr>
        <w:pStyle w:val="Normal1"/>
      </w:pPr>
    </w:p>
    <w:p w14:paraId="659536A5" w14:textId="77777777" w:rsidR="001D745E" w:rsidRDefault="001D745E" w:rsidP="001D745E">
      <w:pPr>
        <w:pStyle w:val="Normal1"/>
      </w:pPr>
    </w:p>
    <w:p w14:paraId="285E55E6" w14:textId="77777777" w:rsidR="001D745E" w:rsidRDefault="001D745E" w:rsidP="001D745E">
      <w:pPr>
        <w:pStyle w:val="Normal1"/>
      </w:pPr>
      <w:r>
        <w:t xml:space="preserve">(ii) Write down the range of </w:t>
      </w:r>
      <w:r>
        <w:rPr>
          <w:noProof/>
        </w:rPr>
        <w:drawing>
          <wp:inline distT="0" distB="0" distL="0" distR="0" wp14:anchorId="001C99D5" wp14:editId="644620E5">
            <wp:extent cx="304800" cy="165100"/>
            <wp:effectExtent l="0" t="0" r="0" b="0"/>
            <wp:docPr id="15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61218FE" w14:textId="77777777" w:rsidR="001D745E" w:rsidRDefault="001D745E" w:rsidP="001D745E">
      <w:pPr>
        <w:pStyle w:val="Numberandpartandmarksavailable"/>
        <w:contextualSpacing w:val="0"/>
      </w:pPr>
    </w:p>
    <w:p w14:paraId="3F55AA35" w14:textId="77777777" w:rsidR="001D745E" w:rsidRDefault="001D745E" w:rsidP="001D745E">
      <w:pPr>
        <w:pStyle w:val="Numberandpartandmarksavailable"/>
        <w:tabs>
          <w:tab w:val="right" w:pos="9990"/>
        </w:tabs>
        <w:contextualSpacing w:val="0"/>
      </w:pPr>
      <w:r>
        <w:tab/>
      </w:r>
      <w:r>
        <w:rPr>
          <w:i/>
        </w:rPr>
        <w:t>[2 marks]</w:t>
      </w:r>
    </w:p>
    <w:p w14:paraId="546F763D" w14:textId="77777777" w:rsidR="001D745E" w:rsidRDefault="001D745E" w:rsidP="001D745E">
      <w:pPr>
        <w:pStyle w:val="Normal1"/>
      </w:pPr>
    </w:p>
    <w:p w14:paraId="5317EAD6" w14:textId="3E1392A2" w:rsidR="001D745E" w:rsidRDefault="001D745E" w:rsidP="001D745E">
      <w:pPr>
        <w:pStyle w:val="Numberandpartandmarksavailable"/>
        <w:contextualSpacing w:val="0"/>
      </w:pPr>
      <w:r>
        <w:t xml:space="preserve"> </w:t>
      </w:r>
      <w:r>
        <w:rPr>
          <w:b/>
        </w:rPr>
        <w:t>2a.</w:t>
      </w:r>
      <w:r>
        <w:t xml:space="preserve"> Consider the quadratic function </w:t>
      </w:r>
      <w:r>
        <w:rPr>
          <w:i/>
        </w:rPr>
        <w:t>y</w:t>
      </w:r>
      <w:r>
        <w:t xml:space="preserve"> = </w:t>
      </w:r>
      <w:r>
        <w:rPr>
          <w:i/>
        </w:rPr>
        <w:t>f</w:t>
      </w:r>
      <w:r>
        <w:t xml:space="preserve"> (</w:t>
      </w:r>
      <w:r>
        <w:rPr>
          <w:i/>
        </w:rPr>
        <w:t>x</w:t>
      </w:r>
      <w:proofErr w:type="gramStart"/>
      <w:r>
        <w:t>) ,</w:t>
      </w:r>
      <w:proofErr w:type="gramEnd"/>
      <w:r>
        <w:t xml:space="preserve"> where </w:t>
      </w:r>
      <w:r>
        <w:rPr>
          <w:i/>
        </w:rPr>
        <w:t>f</w:t>
      </w:r>
      <w:r>
        <w:t xml:space="preserve"> (</w:t>
      </w:r>
      <w:r>
        <w:rPr>
          <w:i/>
        </w:rPr>
        <w:t>x</w:t>
      </w:r>
      <w:r w:rsidR="001E3986">
        <w:t>) = 6</w:t>
      </w:r>
      <w:r>
        <w:t xml:space="preserve"> − </w:t>
      </w:r>
      <w:r w:rsidR="001E3986">
        <w:t>4</w:t>
      </w:r>
      <w:r>
        <w:rPr>
          <w:i/>
        </w:rPr>
        <w:t>x</w:t>
      </w:r>
      <w:r>
        <w:t xml:space="preserve"> + </w:t>
      </w:r>
      <w:r>
        <w:rPr>
          <w:i/>
        </w:rPr>
        <w:t>ax</w:t>
      </w:r>
      <w:r>
        <w:rPr>
          <w:i/>
          <w:vertAlign w:val="superscript"/>
        </w:rPr>
        <w:t>2</w:t>
      </w:r>
      <w:r>
        <w:t>.</w:t>
      </w:r>
    </w:p>
    <w:p w14:paraId="5798E410" w14:textId="6769AC55" w:rsidR="001D745E" w:rsidRDefault="001D745E" w:rsidP="001D745E">
      <w:pPr>
        <w:pStyle w:val="Numberandpartandmarksavailable"/>
        <w:contextualSpacing w:val="0"/>
      </w:pPr>
      <w:r>
        <w:t xml:space="preserve">It is given that </w:t>
      </w:r>
      <w:r>
        <w:rPr>
          <w:i/>
        </w:rPr>
        <w:t>f</w:t>
      </w:r>
      <w:r w:rsidR="001E3986">
        <w:t xml:space="preserve"> (2) = </w:t>
      </w:r>
      <w:proofErr w:type="gramStart"/>
      <w:r w:rsidR="001E3986">
        <w:t>6</w:t>
      </w:r>
      <w:r>
        <w:t xml:space="preserve"> .</w:t>
      </w:r>
      <w:proofErr w:type="gramEnd"/>
      <w:r>
        <w:t xml:space="preserve"> Find the value of </w:t>
      </w:r>
      <w:proofErr w:type="gramStart"/>
      <w:r>
        <w:rPr>
          <w:i/>
        </w:rPr>
        <w:t>a</w:t>
      </w:r>
      <w:r>
        <w:t xml:space="preserve"> .</w:t>
      </w:r>
      <w:proofErr w:type="gramEnd"/>
      <w:r w:rsidRPr="00E5217D">
        <w:t xml:space="preserve"> </w:t>
      </w:r>
    </w:p>
    <w:p w14:paraId="1F722F3A" w14:textId="77777777" w:rsidR="001D745E" w:rsidRDefault="001D745E" w:rsidP="001D745E">
      <w:pPr>
        <w:pStyle w:val="Numberandpartandmarksavailable"/>
        <w:tabs>
          <w:tab w:val="right" w:pos="9990"/>
        </w:tabs>
        <w:contextualSpacing w:val="0"/>
        <w:rPr>
          <w:i/>
        </w:rPr>
      </w:pPr>
      <w:r>
        <w:tab/>
      </w:r>
      <w:r>
        <w:rPr>
          <w:i/>
        </w:rPr>
        <w:t>[2 marks]</w:t>
      </w:r>
    </w:p>
    <w:p w14:paraId="7A8A8FBF" w14:textId="77777777" w:rsidR="001D745E" w:rsidRDefault="001D745E" w:rsidP="001D745E">
      <w:pPr>
        <w:pStyle w:val="Normal1"/>
      </w:pPr>
    </w:p>
    <w:p w14:paraId="30B97DC3" w14:textId="77777777" w:rsidR="001D745E" w:rsidRDefault="001D745E" w:rsidP="001D745E">
      <w:pPr>
        <w:pStyle w:val="Normal1"/>
      </w:pPr>
    </w:p>
    <w:p w14:paraId="571A608E" w14:textId="01D62BF7" w:rsidR="001D745E" w:rsidRDefault="001D745E" w:rsidP="001D745E">
      <w:pPr>
        <w:pStyle w:val="Numberandpartandmarksavailable"/>
        <w:contextualSpacing w:val="0"/>
      </w:pPr>
      <w:r>
        <w:t xml:space="preserve"> </w:t>
      </w:r>
      <w:r>
        <w:rPr>
          <w:b/>
        </w:rPr>
        <w:t>2b.</w:t>
      </w:r>
      <w:r>
        <w:t xml:space="preserve"> Find the equation of the axis of symmetry of the graph of </w:t>
      </w:r>
      <w:r>
        <w:rPr>
          <w:i/>
        </w:rPr>
        <w:t>y</w:t>
      </w:r>
      <w:r>
        <w:t xml:space="preserve"> = </w:t>
      </w:r>
      <w:r>
        <w:rPr>
          <w:i/>
        </w:rPr>
        <w:t>f</w:t>
      </w:r>
      <w:r>
        <w:t xml:space="preserve"> (</w:t>
      </w:r>
      <w:r>
        <w:rPr>
          <w:i/>
        </w:rPr>
        <w:t>x</w:t>
      </w:r>
      <w:proofErr w:type="gramStart"/>
      <w:r>
        <w:t>) .</w:t>
      </w:r>
      <w:proofErr w:type="gramEnd"/>
      <w:r w:rsidRPr="00E5217D">
        <w:t xml:space="preserve"> </w:t>
      </w:r>
    </w:p>
    <w:p w14:paraId="29F702B3" w14:textId="77777777" w:rsidR="001D745E" w:rsidRDefault="001D745E" w:rsidP="001D745E">
      <w:pPr>
        <w:pStyle w:val="Numberandpartandmarksavailable"/>
        <w:tabs>
          <w:tab w:val="right" w:pos="9990"/>
        </w:tabs>
        <w:contextualSpacing w:val="0"/>
        <w:rPr>
          <w:i/>
        </w:rPr>
      </w:pPr>
      <w:r>
        <w:tab/>
      </w:r>
      <w:r>
        <w:rPr>
          <w:i/>
        </w:rPr>
        <w:t>[2 marks]</w:t>
      </w:r>
    </w:p>
    <w:p w14:paraId="042F6213" w14:textId="77777777" w:rsidR="001D745E" w:rsidRDefault="001D745E" w:rsidP="001D745E">
      <w:pPr>
        <w:pStyle w:val="Normal1"/>
      </w:pPr>
    </w:p>
    <w:p w14:paraId="28D22C99" w14:textId="77777777" w:rsidR="001D745E" w:rsidRDefault="001D745E" w:rsidP="001D745E">
      <w:pPr>
        <w:pStyle w:val="Normal1"/>
      </w:pPr>
    </w:p>
    <w:p w14:paraId="2205BE2E" w14:textId="7F9CD34A" w:rsidR="001D745E" w:rsidRDefault="001D745E" w:rsidP="001D745E">
      <w:pPr>
        <w:pStyle w:val="Numberandpartandmarksavailable"/>
        <w:contextualSpacing w:val="0"/>
      </w:pPr>
      <w:r>
        <w:t xml:space="preserve"> </w:t>
      </w:r>
      <w:r>
        <w:rPr>
          <w:b/>
        </w:rPr>
        <w:t>2c.</w:t>
      </w:r>
      <w:r>
        <w:t xml:space="preserve"> Write down the range of this quadratic function.</w:t>
      </w:r>
      <w:r w:rsidRPr="00E5217D">
        <w:t xml:space="preserve"> </w:t>
      </w:r>
    </w:p>
    <w:p w14:paraId="515DA0F5" w14:textId="77777777" w:rsidR="001D745E" w:rsidRPr="00D60D6B" w:rsidRDefault="001D745E" w:rsidP="001D745E">
      <w:pPr>
        <w:pStyle w:val="Numberandpartandmarksavailable"/>
        <w:tabs>
          <w:tab w:val="right" w:pos="9990"/>
        </w:tabs>
        <w:contextualSpacing w:val="0"/>
        <w:rPr>
          <w:i/>
        </w:rPr>
      </w:pPr>
      <w:r>
        <w:tab/>
      </w:r>
      <w:r>
        <w:rPr>
          <w:i/>
        </w:rPr>
        <w:t>[2 marks]</w:t>
      </w:r>
    </w:p>
    <w:p w14:paraId="3825958A" w14:textId="6D2BD219" w:rsidR="001D745E" w:rsidRPr="001D745E" w:rsidRDefault="001D745E" w:rsidP="001D745E">
      <w:pPr>
        <w:tabs>
          <w:tab w:val="left" w:pos="720"/>
          <w:tab w:val="left" w:pos="3600"/>
          <w:tab w:val="left" w:pos="4320"/>
          <w:tab w:val="left" w:pos="5040"/>
          <w:tab w:val="left" w:pos="7200"/>
          <w:tab w:val="right" w:pos="9180"/>
        </w:tabs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  <w:b/>
        </w:rPr>
        <w:lastRenderedPageBreak/>
        <w:t>Ho</w:t>
      </w:r>
      <w:bookmarkStart w:id="0" w:name="_GoBack"/>
      <w:bookmarkEnd w:id="0"/>
      <w:r>
        <w:rPr>
          <w:rFonts w:ascii="Times New Roman" w:hAnsi="Times New Roman"/>
          <w:b/>
        </w:rPr>
        <w:t>mework: Quadratic functions</w:t>
      </w:r>
    </w:p>
    <w:p w14:paraId="69845641" w14:textId="17E42082" w:rsidR="00560F89" w:rsidRDefault="00560F89" w:rsidP="001D745E">
      <w:pPr>
        <w:pStyle w:val="Normal1"/>
        <w:ind w:hanging="360"/>
      </w:pPr>
      <w:r>
        <w:rPr>
          <w:b/>
        </w:rPr>
        <w:t xml:space="preserve"> 1a.</w:t>
      </w:r>
      <w:r>
        <w:t xml:space="preserve"> </w:t>
      </w:r>
      <w:r>
        <w:rPr>
          <w:i/>
        </w:rPr>
        <w:t>y</w:t>
      </w:r>
      <w:r>
        <w:t xml:space="preserve"> = </w:t>
      </w:r>
      <w:r>
        <w:rPr>
          <w:i/>
        </w:rPr>
        <w:t>f</w:t>
      </w:r>
      <w:r>
        <w:t xml:space="preserve"> (</w:t>
      </w:r>
      <w:r>
        <w:rPr>
          <w:i/>
        </w:rPr>
        <w:t>x</w:t>
      </w:r>
      <w:r>
        <w:t xml:space="preserve">) is a quadratic function.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(</w:t>
      </w:r>
      <w:r>
        <w:rPr>
          <w:i/>
        </w:rPr>
        <w:t>x</w:t>
      </w:r>
      <w:r>
        <w:t xml:space="preserve">) intersects the </w:t>
      </w:r>
      <w:r>
        <w:rPr>
          <w:i/>
        </w:rPr>
        <w:t>y</w:t>
      </w:r>
      <w:r w:rsidR="00106BAF">
        <w:t xml:space="preserve">-axis at the point </w:t>
      </w:r>
      <w:proofErr w:type="gramStart"/>
      <w:r w:rsidR="00106BAF">
        <w:t>A(</w:t>
      </w:r>
      <w:proofErr w:type="gramEnd"/>
      <w:r w:rsidR="00106BAF">
        <w:t>0, –3</w:t>
      </w:r>
      <w:r>
        <w:t xml:space="preserve">) and the </w:t>
      </w:r>
      <w:r>
        <w:rPr>
          <w:i/>
        </w:rPr>
        <w:t>x</w:t>
      </w:r>
      <w:r w:rsidR="00106BAF">
        <w:t>-axis at the point B(3</w:t>
      </w:r>
      <w:r>
        <w:t>, 0). The vertex of t</w:t>
      </w:r>
      <w:r w:rsidR="00203BB3">
        <w:t xml:space="preserve">he graph is at the point </w:t>
      </w:r>
      <w:proofErr w:type="gramStart"/>
      <w:r w:rsidR="00203BB3">
        <w:t>C(</w:t>
      </w:r>
      <w:proofErr w:type="gramEnd"/>
      <w:r w:rsidR="00203BB3">
        <w:t>2, 1</w:t>
      </w:r>
      <w:r>
        <w:t>).</w:t>
      </w:r>
    </w:p>
    <w:p w14:paraId="14EDF30D" w14:textId="47AB87A2" w:rsidR="00560F89" w:rsidRDefault="00560F89" w:rsidP="00560F89">
      <w:pPr>
        <w:pStyle w:val="Numberandpartandmarksavailable"/>
        <w:tabs>
          <w:tab w:val="right" w:pos="10080"/>
        </w:tabs>
        <w:ind w:firstLine="360"/>
        <w:contextualSpacing w:val="0"/>
      </w:pPr>
      <w:r>
        <w:t>Write down the equation of the axis of symmetry.</w:t>
      </w:r>
      <w:r w:rsidRPr="00560F89">
        <w:t xml:space="preserve"> </w:t>
      </w:r>
      <w:r>
        <w:rPr>
          <w:b/>
        </w:rPr>
        <w:tab/>
      </w:r>
      <w:r>
        <w:rPr>
          <w:i/>
        </w:rPr>
        <w:t>[2 marks]</w:t>
      </w:r>
    </w:p>
    <w:p w14:paraId="07592BC5" w14:textId="79427F3C" w:rsidR="00560F89" w:rsidRDefault="00560F89" w:rsidP="00560F89">
      <w:pPr>
        <w:pStyle w:val="Numberandpartandmarksavailable"/>
        <w:contextualSpacing w:val="0"/>
      </w:pPr>
      <w:r>
        <w:rPr>
          <w:b/>
        </w:rPr>
        <w:t>1</w:t>
      </w:r>
      <w:r w:rsidRPr="0081174A">
        <w:rPr>
          <w:b/>
        </w:rPr>
        <w:t>b</w:t>
      </w:r>
      <w:r>
        <w:rPr>
          <w:b/>
        </w:rPr>
        <w:t>.</w:t>
      </w:r>
      <w:r>
        <w:t xml:space="preserve"> Sketch the graph of </w:t>
      </w:r>
      <w:r>
        <w:rPr>
          <w:i/>
        </w:rPr>
        <w:t>y</w:t>
      </w:r>
      <w:r>
        <w:t xml:space="preserve"> = </w:t>
      </w:r>
      <w:r>
        <w:rPr>
          <w:i/>
        </w:rPr>
        <w:t>f</w:t>
      </w:r>
      <w:r>
        <w:t xml:space="preserve"> (</w:t>
      </w:r>
      <w:r>
        <w:rPr>
          <w:i/>
        </w:rPr>
        <w:t>x</w:t>
      </w:r>
      <w:r>
        <w:t xml:space="preserve">) on the axes below for 0 ≤ </w:t>
      </w:r>
      <w:r>
        <w:rPr>
          <w:i/>
        </w:rPr>
        <w:t xml:space="preserve">x </w:t>
      </w:r>
      <w:r>
        <w:t xml:space="preserve">≤ </w:t>
      </w:r>
      <w:proofErr w:type="gramStart"/>
      <w:r>
        <w:t>4 .</w:t>
      </w:r>
      <w:proofErr w:type="gramEnd"/>
      <w:r>
        <w:t xml:space="preserve"> Mark clearly on the sketch the points </w:t>
      </w:r>
      <w:proofErr w:type="gramStart"/>
      <w:r>
        <w:t>A ,</w:t>
      </w:r>
      <w:proofErr w:type="gramEnd"/>
      <w:r>
        <w:t xml:space="preserve"> B , and C.</w:t>
      </w:r>
    </w:p>
    <w:p w14:paraId="4BC98F1F" w14:textId="0BDA8CF2" w:rsidR="00560F89" w:rsidRPr="00560F89" w:rsidRDefault="00560F89" w:rsidP="00560F89">
      <w:pPr>
        <w:pStyle w:val="Normal1"/>
        <w:tabs>
          <w:tab w:val="right" w:pos="10080"/>
        </w:tabs>
      </w:pPr>
      <w:r>
        <w:rPr>
          <w:b/>
        </w:rPr>
        <w:tab/>
      </w:r>
      <w:r>
        <w:rPr>
          <w:i/>
        </w:rPr>
        <w:t>[3 marks]</w:t>
      </w:r>
    </w:p>
    <w:p w14:paraId="514C7615" w14:textId="5F09F79B" w:rsidR="00E5217D" w:rsidRDefault="00560F89" w:rsidP="00E5217D">
      <w:pPr>
        <w:pStyle w:val="Numberandpartandmarksavailable"/>
        <w:contextualSpacing w:val="0"/>
      </w:pPr>
      <w:r>
        <w:rPr>
          <w:noProof/>
        </w:rPr>
        <w:drawing>
          <wp:inline distT="0" distB="0" distL="0" distR="0" wp14:anchorId="24ECFD72" wp14:editId="32C3B497">
            <wp:extent cx="6045200" cy="527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61911">
        <w:rPr>
          <w:rFonts w:ascii="Times New Roman" w:hAnsi="Times New Roman"/>
          <w:b/>
        </w:rPr>
        <w:br w:type="page"/>
      </w:r>
      <w:r w:rsidR="00E5217D">
        <w:rPr>
          <w:b/>
        </w:rPr>
        <w:t>2a.</w:t>
      </w:r>
      <w:r w:rsidR="00E5217D">
        <w:t xml:space="preserve"> </w:t>
      </w:r>
      <w:proofErr w:type="spellStart"/>
      <w:r w:rsidR="00E5217D">
        <w:t>Factorise</w:t>
      </w:r>
      <w:proofErr w:type="spellEnd"/>
      <w:r w:rsidR="00E5217D">
        <w:t xml:space="preserve"> the expression </w:t>
      </w:r>
      <w:r w:rsidR="00E5217D">
        <w:rPr>
          <w:noProof/>
        </w:rPr>
        <w:drawing>
          <wp:inline distT="0" distB="0" distL="0" distR="0" wp14:anchorId="65C5C47D" wp14:editId="6F0FDA2E">
            <wp:extent cx="8763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5217D">
        <w:t>.</w:t>
      </w:r>
    </w:p>
    <w:p w14:paraId="3489087C" w14:textId="7D5AEF13" w:rsidR="00E5217D" w:rsidRDefault="00E5217D" w:rsidP="00E5217D">
      <w:pPr>
        <w:pStyle w:val="Numberandpartandmarksavailable"/>
        <w:tabs>
          <w:tab w:val="right" w:pos="9990"/>
        </w:tabs>
        <w:contextualSpacing w:val="0"/>
        <w:rPr>
          <w:i/>
        </w:rPr>
      </w:pPr>
      <w:r>
        <w:tab/>
      </w:r>
      <w:r>
        <w:rPr>
          <w:i/>
        </w:rPr>
        <w:t>[2 marks]</w:t>
      </w:r>
    </w:p>
    <w:p w14:paraId="20462C26" w14:textId="77777777" w:rsidR="00E5217D" w:rsidRPr="00E5217D" w:rsidRDefault="00E5217D" w:rsidP="00E5217D">
      <w:pPr>
        <w:pStyle w:val="Normal1"/>
      </w:pPr>
    </w:p>
    <w:p w14:paraId="0050AC74" w14:textId="42C50507" w:rsidR="00E5217D" w:rsidRDefault="00E5217D" w:rsidP="00E5217D">
      <w:pPr>
        <w:pStyle w:val="Numberandpartandmarksavailable"/>
        <w:contextualSpacing w:val="0"/>
      </w:pPr>
      <w:r>
        <w:t xml:space="preserve"> </w:t>
      </w:r>
      <w:r>
        <w:rPr>
          <w:b/>
        </w:rPr>
        <w:t>2b.</w:t>
      </w:r>
      <w:r>
        <w:t xml:space="preserve"> A function is defined as </w:t>
      </w:r>
      <w:r>
        <w:rPr>
          <w:noProof/>
        </w:rPr>
        <w:drawing>
          <wp:inline distT="0" distB="0" distL="0" distR="0" wp14:anchorId="4E3210B2" wp14:editId="71B74B69">
            <wp:extent cx="952500" cy="1778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</w:rPr>
        <w:drawing>
          <wp:inline distT="0" distB="0" distL="0" distR="0" wp14:anchorId="1FD4F7AD" wp14:editId="482E7D7E">
            <wp:extent cx="1270000" cy="1524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1F498A9" w14:textId="77777777" w:rsidR="00E5217D" w:rsidRDefault="00E5217D" w:rsidP="00E5217D">
      <w:pPr>
        <w:pStyle w:val="Normal1"/>
      </w:pPr>
      <w:r>
        <w:t>(</w:t>
      </w:r>
      <w:proofErr w:type="spellStart"/>
      <w:r>
        <w:t>i</w:t>
      </w:r>
      <w:proofErr w:type="spellEnd"/>
      <w:r>
        <w:t xml:space="preserve">) List the elements of the domain of </w:t>
      </w:r>
      <w:r>
        <w:rPr>
          <w:noProof/>
        </w:rPr>
        <w:drawing>
          <wp:inline distT="0" distB="0" distL="0" distR="0" wp14:anchorId="3A9115DA" wp14:editId="6B00262F">
            <wp:extent cx="304800" cy="1651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B5EB25D" w14:textId="77777777" w:rsidR="00E5217D" w:rsidRDefault="00E5217D" w:rsidP="00E5217D">
      <w:pPr>
        <w:pStyle w:val="Normal1"/>
      </w:pPr>
    </w:p>
    <w:p w14:paraId="1AED64F1" w14:textId="77777777" w:rsidR="00E5217D" w:rsidRDefault="00E5217D" w:rsidP="00E5217D">
      <w:pPr>
        <w:pStyle w:val="Normal1"/>
      </w:pPr>
    </w:p>
    <w:p w14:paraId="0F915FEB" w14:textId="77777777" w:rsidR="00E5217D" w:rsidRDefault="00E5217D" w:rsidP="00E5217D">
      <w:pPr>
        <w:pStyle w:val="Normal1"/>
      </w:pPr>
      <w:r>
        <w:t xml:space="preserve">(ii) Write down the range of </w:t>
      </w:r>
      <w:r>
        <w:rPr>
          <w:noProof/>
        </w:rPr>
        <w:drawing>
          <wp:inline distT="0" distB="0" distL="0" distR="0" wp14:anchorId="7FC5B8AE" wp14:editId="5F4AE2B8">
            <wp:extent cx="3048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99ABDD4" w14:textId="77777777" w:rsidR="00E5217D" w:rsidRDefault="00E5217D" w:rsidP="00E5217D">
      <w:pPr>
        <w:pStyle w:val="Numberandpartandmarksavailable"/>
        <w:contextualSpacing w:val="0"/>
      </w:pPr>
    </w:p>
    <w:p w14:paraId="70716E24" w14:textId="77777777" w:rsidR="00E5217D" w:rsidRDefault="00E5217D" w:rsidP="00E5217D">
      <w:pPr>
        <w:pStyle w:val="Numberandpartandmarksavailable"/>
        <w:tabs>
          <w:tab w:val="right" w:pos="9990"/>
        </w:tabs>
        <w:contextualSpacing w:val="0"/>
      </w:pPr>
      <w:r>
        <w:tab/>
      </w:r>
      <w:r>
        <w:rPr>
          <w:i/>
        </w:rPr>
        <w:t>[2 marks]</w:t>
      </w:r>
    </w:p>
    <w:p w14:paraId="3D8D1CE8" w14:textId="77777777" w:rsidR="00E5217D" w:rsidRDefault="00E5217D" w:rsidP="00E5217D">
      <w:pPr>
        <w:pStyle w:val="Normal1"/>
      </w:pPr>
    </w:p>
    <w:p w14:paraId="071EDDEB" w14:textId="3F2AF87B" w:rsidR="00E5217D" w:rsidRDefault="00E5217D" w:rsidP="00E5217D">
      <w:pPr>
        <w:pStyle w:val="Numberandpartandmarksavailable"/>
        <w:contextualSpacing w:val="0"/>
      </w:pPr>
      <w:r>
        <w:t xml:space="preserve"> </w:t>
      </w:r>
      <w:r>
        <w:rPr>
          <w:b/>
        </w:rPr>
        <w:t>3a.</w:t>
      </w:r>
      <w:r>
        <w:t xml:space="preserve"> Consider the quadratic function </w:t>
      </w:r>
      <w:r>
        <w:rPr>
          <w:i/>
        </w:rPr>
        <w:t>y</w:t>
      </w:r>
      <w:r>
        <w:t xml:space="preserve"> = </w:t>
      </w:r>
      <w:r>
        <w:rPr>
          <w:i/>
        </w:rPr>
        <w:t>f</w:t>
      </w:r>
      <w:r>
        <w:t xml:space="preserve"> (</w:t>
      </w:r>
      <w:r>
        <w:rPr>
          <w:i/>
        </w:rPr>
        <w:t>x</w:t>
      </w:r>
      <w:proofErr w:type="gramStart"/>
      <w:r>
        <w:t>) ,</w:t>
      </w:r>
      <w:proofErr w:type="gramEnd"/>
      <w:r>
        <w:t xml:space="preserve"> where </w:t>
      </w:r>
      <w:r>
        <w:rPr>
          <w:i/>
        </w:rPr>
        <w:t>f</w:t>
      </w:r>
      <w:r>
        <w:t xml:space="preserve"> (</w:t>
      </w:r>
      <w:r>
        <w:rPr>
          <w:i/>
        </w:rPr>
        <w:t>x</w:t>
      </w:r>
      <w:r>
        <w:t xml:space="preserve">) = 5 − </w:t>
      </w:r>
      <w:r>
        <w:rPr>
          <w:i/>
        </w:rPr>
        <w:t>x</w:t>
      </w:r>
      <w:r>
        <w:t xml:space="preserve"> + </w:t>
      </w:r>
      <w:r>
        <w:rPr>
          <w:i/>
        </w:rPr>
        <w:t>ax</w:t>
      </w:r>
      <w:r w:rsidR="006659F8">
        <w:rPr>
          <w:i/>
          <w:vertAlign w:val="superscript"/>
        </w:rPr>
        <w:t>2</w:t>
      </w:r>
      <w:r>
        <w:t>.</w:t>
      </w:r>
    </w:p>
    <w:p w14:paraId="53C4C276" w14:textId="438A7269" w:rsidR="00E5217D" w:rsidRDefault="00E5217D" w:rsidP="00E5217D">
      <w:pPr>
        <w:pStyle w:val="Numberandpartandmarksavailable"/>
        <w:contextualSpacing w:val="0"/>
      </w:pPr>
      <w:r>
        <w:t xml:space="preserve">It is given that </w:t>
      </w:r>
      <w:r>
        <w:rPr>
          <w:i/>
        </w:rPr>
        <w:t>f</w:t>
      </w:r>
      <w:r>
        <w:t xml:space="preserve"> (2) = −</w:t>
      </w:r>
      <w:proofErr w:type="gramStart"/>
      <w:r>
        <w:t>5 .</w:t>
      </w:r>
      <w:proofErr w:type="gramEnd"/>
      <w:r>
        <w:t xml:space="preserve"> Find the value of </w:t>
      </w:r>
      <w:proofErr w:type="gramStart"/>
      <w:r>
        <w:rPr>
          <w:i/>
        </w:rPr>
        <w:t>a</w:t>
      </w:r>
      <w:r>
        <w:t xml:space="preserve"> .</w:t>
      </w:r>
      <w:proofErr w:type="gramEnd"/>
      <w:r w:rsidRPr="00E5217D">
        <w:t xml:space="preserve"> </w:t>
      </w:r>
    </w:p>
    <w:p w14:paraId="3E64FEA9" w14:textId="77777777" w:rsidR="00E5217D" w:rsidRDefault="00E5217D" w:rsidP="00E5217D">
      <w:pPr>
        <w:pStyle w:val="Numberandpartandmarksavailable"/>
        <w:tabs>
          <w:tab w:val="right" w:pos="9990"/>
        </w:tabs>
        <w:contextualSpacing w:val="0"/>
        <w:rPr>
          <w:i/>
        </w:rPr>
      </w:pPr>
      <w:r>
        <w:tab/>
      </w:r>
      <w:r>
        <w:rPr>
          <w:i/>
        </w:rPr>
        <w:t>[2 marks]</w:t>
      </w:r>
    </w:p>
    <w:p w14:paraId="46344262" w14:textId="77777777" w:rsidR="00E5217D" w:rsidRDefault="00E5217D" w:rsidP="00E5217D">
      <w:pPr>
        <w:pStyle w:val="Normal1"/>
      </w:pPr>
    </w:p>
    <w:p w14:paraId="60D5FF9C" w14:textId="77777777" w:rsidR="00D60D6B" w:rsidRDefault="00D60D6B" w:rsidP="00E5217D">
      <w:pPr>
        <w:pStyle w:val="Normal1"/>
      </w:pPr>
    </w:p>
    <w:p w14:paraId="3153F7E4" w14:textId="37CA0B3B" w:rsidR="00E5217D" w:rsidRDefault="00E5217D" w:rsidP="00E5217D">
      <w:pPr>
        <w:pStyle w:val="Numberandpartandmarksavailable"/>
        <w:contextualSpacing w:val="0"/>
      </w:pPr>
      <w:r>
        <w:t xml:space="preserve"> </w:t>
      </w:r>
      <w:r>
        <w:rPr>
          <w:b/>
        </w:rPr>
        <w:t>3b.</w:t>
      </w:r>
      <w:r>
        <w:t xml:space="preserve"> Find the equation of the axis of symmetry of the graph of </w:t>
      </w:r>
      <w:r>
        <w:rPr>
          <w:i/>
        </w:rPr>
        <w:t>y</w:t>
      </w:r>
      <w:r>
        <w:t xml:space="preserve"> = </w:t>
      </w:r>
      <w:r>
        <w:rPr>
          <w:i/>
        </w:rPr>
        <w:t>f</w:t>
      </w:r>
      <w:r>
        <w:t xml:space="preserve"> (</w:t>
      </w:r>
      <w:r>
        <w:rPr>
          <w:i/>
        </w:rPr>
        <w:t>x</w:t>
      </w:r>
      <w:proofErr w:type="gramStart"/>
      <w:r>
        <w:t>) .</w:t>
      </w:r>
      <w:proofErr w:type="gramEnd"/>
      <w:r w:rsidRPr="00E5217D">
        <w:t xml:space="preserve"> </w:t>
      </w:r>
    </w:p>
    <w:p w14:paraId="7D59C62F" w14:textId="77777777" w:rsidR="00E5217D" w:rsidRDefault="00E5217D" w:rsidP="00E5217D">
      <w:pPr>
        <w:pStyle w:val="Numberandpartandmarksavailable"/>
        <w:tabs>
          <w:tab w:val="right" w:pos="9990"/>
        </w:tabs>
        <w:contextualSpacing w:val="0"/>
        <w:rPr>
          <w:i/>
        </w:rPr>
      </w:pPr>
      <w:r>
        <w:tab/>
      </w:r>
      <w:r>
        <w:rPr>
          <w:i/>
        </w:rPr>
        <w:t>[2 marks]</w:t>
      </w:r>
    </w:p>
    <w:p w14:paraId="7C5BB60A" w14:textId="77777777" w:rsidR="00E5217D" w:rsidRDefault="00E5217D" w:rsidP="00E5217D">
      <w:pPr>
        <w:pStyle w:val="Normal1"/>
      </w:pPr>
    </w:p>
    <w:p w14:paraId="0C5CD7F8" w14:textId="77777777" w:rsidR="00D60D6B" w:rsidRDefault="00D60D6B" w:rsidP="00E5217D">
      <w:pPr>
        <w:pStyle w:val="Normal1"/>
      </w:pPr>
    </w:p>
    <w:p w14:paraId="555045B2" w14:textId="0B2324F5" w:rsidR="00E5217D" w:rsidRDefault="00E5217D" w:rsidP="00E5217D">
      <w:pPr>
        <w:pStyle w:val="Numberandpartandmarksavailable"/>
        <w:contextualSpacing w:val="0"/>
      </w:pPr>
      <w:r>
        <w:t xml:space="preserve"> </w:t>
      </w:r>
      <w:r>
        <w:rPr>
          <w:b/>
        </w:rPr>
        <w:t>3c.</w:t>
      </w:r>
      <w:r>
        <w:t xml:space="preserve"> Write down the range of this quadratic function.</w:t>
      </w:r>
      <w:r w:rsidRPr="00E5217D">
        <w:t xml:space="preserve"> </w:t>
      </w:r>
    </w:p>
    <w:p w14:paraId="0FEB981C" w14:textId="7927F131" w:rsidR="00161911" w:rsidRPr="00D60D6B" w:rsidRDefault="00E5217D" w:rsidP="00D60D6B">
      <w:pPr>
        <w:pStyle w:val="Numberandpartandmarksavailable"/>
        <w:tabs>
          <w:tab w:val="right" w:pos="9990"/>
        </w:tabs>
        <w:contextualSpacing w:val="0"/>
        <w:rPr>
          <w:i/>
        </w:rPr>
      </w:pPr>
      <w:r>
        <w:tab/>
      </w:r>
      <w:r>
        <w:rPr>
          <w:i/>
        </w:rPr>
        <w:t>[2 marks]</w:t>
      </w:r>
    </w:p>
    <w:p w14:paraId="56E8A241" w14:textId="35A589A8" w:rsidR="00E5217D" w:rsidRDefault="00E5217D">
      <w:pPr>
        <w:rPr>
          <w:rFonts w:cs="Cambria"/>
          <w:color w:val="333333"/>
          <w:sz w:val="22"/>
          <w:szCs w:val="20"/>
        </w:rPr>
      </w:pPr>
      <w:r>
        <w:br w:type="page"/>
      </w:r>
    </w:p>
    <w:p w14:paraId="2A9EB70B" w14:textId="28607EFE" w:rsidR="00E5217D" w:rsidRPr="00D4251E" w:rsidRDefault="00E51EA7" w:rsidP="00D4251E">
      <w:pPr>
        <w:pStyle w:val="Normal1"/>
      </w:pPr>
      <w:r>
        <w:rPr>
          <w:rFonts w:ascii="Times New Roman" w:hAnsi="Times New Roman"/>
          <w:noProof/>
        </w:rPr>
        <w:drawing>
          <wp:inline distT="0" distB="0" distL="0" distR="0" wp14:anchorId="18F48F99" wp14:editId="79359255">
            <wp:extent cx="5569754" cy="745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457" cy="745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F39A0" w14:textId="4125D74A" w:rsidR="00EC737B" w:rsidRDefault="00EC737B" w:rsidP="0021342C">
      <w:pPr>
        <w:rPr>
          <w:rFonts w:ascii="Times New Roman" w:hAnsi="Times New Roman"/>
        </w:rPr>
      </w:pPr>
    </w:p>
    <w:p w14:paraId="155A72E1" w14:textId="6A02CCB5" w:rsidR="00696AD6" w:rsidRDefault="00EC737B" w:rsidP="00696AD6">
      <w:pPr>
        <w:widowControl w:val="0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 w:after="240"/>
        <w:ind w:left="567" w:right="-801" w:hanging="56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br w:type="page"/>
      </w:r>
      <w:r w:rsidR="00734CC5">
        <w:rPr>
          <w:rFonts w:ascii="Times New Roman" w:hAnsi="Times New Roman"/>
          <w:sz w:val="22"/>
          <w:szCs w:val="22"/>
        </w:rPr>
        <w:t>5</w:t>
      </w:r>
      <w:r w:rsidR="00696AD6">
        <w:rPr>
          <w:rFonts w:ascii="Times New Roman" w:hAnsi="Times New Roman"/>
          <w:sz w:val="22"/>
          <w:szCs w:val="22"/>
        </w:rPr>
        <w:t>. At what interest rate, compounded annually, would you need to invest $100 in order to have $125 in 2 years?</w:t>
      </w:r>
    </w:p>
    <w:p w14:paraId="792677F3" w14:textId="77777777" w:rsidR="00696AD6" w:rsidRDefault="00696AD6" w:rsidP="00696AD6">
      <w:pPr>
        <w:tabs>
          <w:tab w:val="left" w:pos="720"/>
          <w:tab w:val="left" w:pos="3600"/>
          <w:tab w:val="left" w:pos="4320"/>
          <w:tab w:val="left" w:pos="5040"/>
          <w:tab w:val="left" w:pos="7200"/>
          <w:tab w:val="right" w:pos="918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6014A" wp14:editId="76032C8C">
                <wp:simplePos x="0" y="0"/>
                <wp:positionH relativeFrom="column">
                  <wp:posOffset>-17145</wp:posOffset>
                </wp:positionH>
                <wp:positionV relativeFrom="paragraph">
                  <wp:posOffset>137795</wp:posOffset>
                </wp:positionV>
                <wp:extent cx="6172200" cy="4222750"/>
                <wp:effectExtent l="0" t="0" r="25400" b="19050"/>
                <wp:wrapThrough wrapText="bothSides">
                  <wp:wrapPolygon edited="0">
                    <wp:start x="0" y="0"/>
                    <wp:lineTo x="0" y="21568"/>
                    <wp:lineTo x="21600" y="21568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222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1.3pt;margin-top:10.85pt;width:486pt;height:33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" filled="f" strokecolor="black [3213]">
                <w10:wrap type="through"/>
              </v:rect>
            </w:pict>
          </mc:Fallback>
        </mc:AlternateContent>
      </w:r>
    </w:p>
    <w:p w14:paraId="53D4912C" w14:textId="77777777" w:rsidR="00696AD6" w:rsidRDefault="00696AD6" w:rsidP="00696AD6">
      <w:pPr>
        <w:rPr>
          <w:rFonts w:ascii="Times New Roman" w:hAnsi="Times New Roman"/>
          <w:b/>
        </w:rPr>
      </w:pPr>
    </w:p>
    <w:p w14:paraId="1CD23468" w14:textId="77777777" w:rsidR="00696AD6" w:rsidRDefault="00696AD6" w:rsidP="00696AD6">
      <w:pPr>
        <w:rPr>
          <w:rFonts w:ascii="Times New Roman" w:hAnsi="Times New Roman"/>
          <w:b/>
        </w:rPr>
      </w:pPr>
    </w:p>
    <w:p w14:paraId="47313114" w14:textId="77777777" w:rsidR="00696AD6" w:rsidRDefault="00696AD6" w:rsidP="00696AD6">
      <w:pPr>
        <w:rPr>
          <w:rFonts w:ascii="Times New Roman" w:hAnsi="Times New Roman"/>
          <w:b/>
        </w:rPr>
      </w:pPr>
    </w:p>
    <w:p w14:paraId="4534A80E" w14:textId="77777777" w:rsidR="00696AD6" w:rsidRDefault="00696AD6" w:rsidP="00696AD6">
      <w:pPr>
        <w:rPr>
          <w:rFonts w:ascii="Times New Roman" w:hAnsi="Times New Roman"/>
          <w:b/>
        </w:rPr>
      </w:pPr>
    </w:p>
    <w:p w14:paraId="101FE81F" w14:textId="77777777" w:rsidR="00696AD6" w:rsidRDefault="00696AD6" w:rsidP="00696AD6">
      <w:pPr>
        <w:rPr>
          <w:rFonts w:ascii="Times New Roman" w:hAnsi="Times New Roman"/>
          <w:b/>
        </w:rPr>
      </w:pPr>
    </w:p>
    <w:p w14:paraId="3318A83B" w14:textId="77777777" w:rsidR="00696AD6" w:rsidRDefault="00696AD6" w:rsidP="00696AD6">
      <w:pPr>
        <w:rPr>
          <w:rFonts w:ascii="Times New Roman" w:hAnsi="Times New Roman"/>
          <w:b/>
        </w:rPr>
      </w:pPr>
    </w:p>
    <w:p w14:paraId="53FAB766" w14:textId="77777777" w:rsidR="00696AD6" w:rsidRDefault="00696AD6" w:rsidP="00696AD6">
      <w:pPr>
        <w:rPr>
          <w:rFonts w:ascii="Times New Roman" w:hAnsi="Times New Roman"/>
          <w:b/>
        </w:rPr>
      </w:pPr>
    </w:p>
    <w:p w14:paraId="545AA755" w14:textId="77777777" w:rsidR="00696AD6" w:rsidRDefault="00696AD6" w:rsidP="00696AD6">
      <w:pPr>
        <w:tabs>
          <w:tab w:val="left" w:pos="5490"/>
          <w:tab w:val="left" w:pos="6480"/>
        </w:tabs>
        <w:ind w:firstLine="720"/>
        <w:rPr>
          <w:rFonts w:ascii="Times New Roman" w:hAnsi="Times New Roman"/>
          <w:sz w:val="22"/>
          <w:szCs w:val="22"/>
        </w:rPr>
      </w:pPr>
    </w:p>
    <w:p w14:paraId="34D25B92" w14:textId="77777777" w:rsidR="00696AD6" w:rsidRDefault="00696AD6" w:rsidP="00696AD6">
      <w:pPr>
        <w:tabs>
          <w:tab w:val="left" w:pos="5490"/>
          <w:tab w:val="left" w:pos="6480"/>
        </w:tabs>
        <w:ind w:firstLine="720"/>
        <w:rPr>
          <w:rFonts w:ascii="Times New Roman" w:hAnsi="Times New Roman"/>
          <w:sz w:val="22"/>
          <w:szCs w:val="22"/>
        </w:rPr>
      </w:pPr>
    </w:p>
    <w:p w14:paraId="050FB4E7" w14:textId="77777777" w:rsidR="00696AD6" w:rsidRDefault="00696AD6" w:rsidP="00696AD6">
      <w:pPr>
        <w:tabs>
          <w:tab w:val="left" w:pos="5490"/>
          <w:tab w:val="left" w:pos="6480"/>
        </w:tabs>
        <w:ind w:firstLine="720"/>
        <w:rPr>
          <w:rFonts w:ascii="Times New Roman" w:hAnsi="Times New Roman"/>
          <w:sz w:val="22"/>
          <w:szCs w:val="22"/>
        </w:rPr>
      </w:pPr>
    </w:p>
    <w:p w14:paraId="469BB29F" w14:textId="77777777" w:rsidR="00696AD6" w:rsidRDefault="00696AD6" w:rsidP="00696AD6">
      <w:pPr>
        <w:tabs>
          <w:tab w:val="left" w:pos="5490"/>
          <w:tab w:val="left" w:pos="6480"/>
        </w:tabs>
        <w:ind w:firstLine="720"/>
        <w:rPr>
          <w:rFonts w:ascii="Times New Roman" w:hAnsi="Times New Roman"/>
          <w:sz w:val="22"/>
          <w:szCs w:val="22"/>
        </w:rPr>
      </w:pPr>
    </w:p>
    <w:p w14:paraId="5E205A26" w14:textId="77777777" w:rsidR="00696AD6" w:rsidRDefault="00696AD6" w:rsidP="00696AD6">
      <w:pPr>
        <w:tabs>
          <w:tab w:val="left" w:pos="5490"/>
          <w:tab w:val="left" w:pos="6480"/>
        </w:tabs>
        <w:ind w:firstLine="720"/>
        <w:rPr>
          <w:rFonts w:ascii="Times New Roman" w:hAnsi="Times New Roman"/>
          <w:sz w:val="22"/>
          <w:szCs w:val="22"/>
        </w:rPr>
      </w:pPr>
    </w:p>
    <w:p w14:paraId="1A2F3C39" w14:textId="77777777" w:rsidR="00696AD6" w:rsidRDefault="00696AD6" w:rsidP="00696AD6">
      <w:pPr>
        <w:tabs>
          <w:tab w:val="left" w:pos="5490"/>
          <w:tab w:val="left" w:pos="6480"/>
        </w:tabs>
        <w:ind w:firstLine="720"/>
        <w:rPr>
          <w:rFonts w:ascii="Times New Roman" w:hAnsi="Times New Roman"/>
          <w:sz w:val="22"/>
          <w:szCs w:val="22"/>
        </w:rPr>
      </w:pPr>
    </w:p>
    <w:p w14:paraId="21261713" w14:textId="77777777" w:rsidR="00696AD6" w:rsidRDefault="00696AD6" w:rsidP="00696AD6">
      <w:pPr>
        <w:tabs>
          <w:tab w:val="left" w:pos="5490"/>
          <w:tab w:val="left" w:pos="6480"/>
        </w:tabs>
        <w:ind w:firstLine="720"/>
        <w:rPr>
          <w:rFonts w:ascii="Times New Roman" w:hAnsi="Times New Roman"/>
          <w:sz w:val="22"/>
          <w:szCs w:val="22"/>
        </w:rPr>
      </w:pPr>
    </w:p>
    <w:p w14:paraId="4D4FE880" w14:textId="77777777" w:rsidR="00696AD6" w:rsidRDefault="00696AD6" w:rsidP="00696AD6">
      <w:pPr>
        <w:tabs>
          <w:tab w:val="left" w:pos="5490"/>
          <w:tab w:val="left" w:pos="6480"/>
        </w:tabs>
        <w:ind w:firstLine="720"/>
        <w:rPr>
          <w:rFonts w:ascii="Times New Roman" w:hAnsi="Times New Roman"/>
          <w:sz w:val="22"/>
          <w:szCs w:val="22"/>
        </w:rPr>
      </w:pPr>
    </w:p>
    <w:p w14:paraId="0523B6F6" w14:textId="77777777" w:rsidR="00734CC5" w:rsidRDefault="00734CC5" w:rsidP="00696AD6">
      <w:pPr>
        <w:tabs>
          <w:tab w:val="left" w:pos="5490"/>
          <w:tab w:val="left" w:pos="6480"/>
        </w:tabs>
        <w:ind w:firstLine="720"/>
        <w:rPr>
          <w:rFonts w:ascii="Times New Roman" w:hAnsi="Times New Roman"/>
          <w:sz w:val="22"/>
          <w:szCs w:val="22"/>
        </w:rPr>
      </w:pPr>
    </w:p>
    <w:p w14:paraId="462E9E96" w14:textId="77777777" w:rsidR="00734CC5" w:rsidRDefault="00734CC5" w:rsidP="00696AD6">
      <w:pPr>
        <w:tabs>
          <w:tab w:val="left" w:pos="5490"/>
          <w:tab w:val="left" w:pos="6480"/>
        </w:tabs>
        <w:ind w:firstLine="720"/>
        <w:rPr>
          <w:rFonts w:ascii="Times New Roman" w:hAnsi="Times New Roman"/>
          <w:sz w:val="22"/>
          <w:szCs w:val="22"/>
        </w:rPr>
      </w:pPr>
    </w:p>
    <w:p w14:paraId="0586ADB4" w14:textId="77777777" w:rsidR="00734CC5" w:rsidRDefault="00734CC5" w:rsidP="00696AD6">
      <w:pPr>
        <w:tabs>
          <w:tab w:val="left" w:pos="5490"/>
          <w:tab w:val="left" w:pos="6480"/>
        </w:tabs>
        <w:ind w:firstLine="720"/>
        <w:rPr>
          <w:rFonts w:ascii="Times New Roman" w:hAnsi="Times New Roman"/>
          <w:sz w:val="22"/>
          <w:szCs w:val="22"/>
        </w:rPr>
      </w:pPr>
    </w:p>
    <w:p w14:paraId="1AC29860" w14:textId="77777777" w:rsidR="00734CC5" w:rsidRDefault="00734CC5" w:rsidP="00696AD6">
      <w:pPr>
        <w:tabs>
          <w:tab w:val="left" w:pos="5490"/>
          <w:tab w:val="left" w:pos="6480"/>
        </w:tabs>
        <w:ind w:firstLine="720"/>
        <w:rPr>
          <w:rFonts w:ascii="Times New Roman" w:hAnsi="Times New Roman"/>
          <w:sz w:val="22"/>
          <w:szCs w:val="22"/>
        </w:rPr>
      </w:pPr>
    </w:p>
    <w:p w14:paraId="365C6761" w14:textId="77777777" w:rsidR="00734CC5" w:rsidRDefault="00734CC5" w:rsidP="00696AD6">
      <w:pPr>
        <w:tabs>
          <w:tab w:val="left" w:pos="5490"/>
          <w:tab w:val="left" w:pos="6480"/>
        </w:tabs>
        <w:ind w:firstLine="720"/>
        <w:rPr>
          <w:rFonts w:ascii="Times New Roman" w:hAnsi="Times New Roman"/>
          <w:sz w:val="22"/>
          <w:szCs w:val="22"/>
        </w:rPr>
      </w:pPr>
    </w:p>
    <w:p w14:paraId="11F6B92D" w14:textId="77777777" w:rsidR="00734CC5" w:rsidRDefault="00734CC5" w:rsidP="00696AD6">
      <w:pPr>
        <w:tabs>
          <w:tab w:val="left" w:pos="5490"/>
          <w:tab w:val="left" w:pos="6480"/>
        </w:tabs>
        <w:ind w:firstLine="720"/>
        <w:rPr>
          <w:rFonts w:ascii="Times New Roman" w:hAnsi="Times New Roman"/>
          <w:sz w:val="22"/>
          <w:szCs w:val="22"/>
        </w:rPr>
      </w:pPr>
    </w:p>
    <w:p w14:paraId="412AAB05" w14:textId="77777777" w:rsidR="00734CC5" w:rsidRDefault="00734CC5" w:rsidP="00696AD6">
      <w:pPr>
        <w:tabs>
          <w:tab w:val="left" w:pos="5490"/>
          <w:tab w:val="left" w:pos="6480"/>
        </w:tabs>
        <w:ind w:firstLine="720"/>
        <w:rPr>
          <w:rFonts w:ascii="Times New Roman" w:hAnsi="Times New Roman"/>
          <w:sz w:val="22"/>
          <w:szCs w:val="22"/>
        </w:rPr>
      </w:pPr>
    </w:p>
    <w:p w14:paraId="1CEFB716" w14:textId="77777777" w:rsidR="00734CC5" w:rsidRDefault="00734CC5" w:rsidP="00696AD6">
      <w:pPr>
        <w:tabs>
          <w:tab w:val="left" w:pos="5490"/>
          <w:tab w:val="left" w:pos="6480"/>
        </w:tabs>
        <w:ind w:firstLine="720"/>
        <w:rPr>
          <w:rFonts w:ascii="Times New Roman" w:hAnsi="Times New Roman"/>
          <w:sz w:val="22"/>
          <w:szCs w:val="22"/>
        </w:rPr>
      </w:pPr>
    </w:p>
    <w:p w14:paraId="334F796C" w14:textId="77777777" w:rsidR="00734CC5" w:rsidRDefault="00734CC5" w:rsidP="00696AD6">
      <w:pPr>
        <w:tabs>
          <w:tab w:val="left" w:pos="5490"/>
          <w:tab w:val="left" w:pos="6480"/>
        </w:tabs>
        <w:ind w:firstLine="720"/>
        <w:rPr>
          <w:rFonts w:ascii="Times New Roman" w:hAnsi="Times New Roman"/>
          <w:sz w:val="22"/>
          <w:szCs w:val="22"/>
        </w:rPr>
      </w:pPr>
    </w:p>
    <w:p w14:paraId="0AF1E114" w14:textId="77777777" w:rsidR="00734CC5" w:rsidRDefault="00734CC5" w:rsidP="00696AD6">
      <w:pPr>
        <w:tabs>
          <w:tab w:val="left" w:pos="5490"/>
          <w:tab w:val="left" w:pos="6480"/>
        </w:tabs>
        <w:ind w:firstLine="720"/>
        <w:rPr>
          <w:rFonts w:ascii="Times New Roman" w:hAnsi="Times New Roman"/>
          <w:sz w:val="22"/>
          <w:szCs w:val="22"/>
        </w:rPr>
      </w:pPr>
    </w:p>
    <w:p w14:paraId="7C54829F" w14:textId="77777777" w:rsidR="00734CC5" w:rsidRDefault="00734CC5" w:rsidP="00696AD6">
      <w:pPr>
        <w:tabs>
          <w:tab w:val="left" w:pos="5490"/>
          <w:tab w:val="left" w:pos="6480"/>
        </w:tabs>
        <w:ind w:firstLine="720"/>
        <w:rPr>
          <w:rFonts w:ascii="Times New Roman" w:hAnsi="Times New Roman"/>
          <w:sz w:val="22"/>
          <w:szCs w:val="22"/>
        </w:rPr>
      </w:pPr>
    </w:p>
    <w:p w14:paraId="5C3BB31C" w14:textId="77777777" w:rsidR="00696AD6" w:rsidRDefault="00696AD6" w:rsidP="00696AD6">
      <w:pPr>
        <w:tabs>
          <w:tab w:val="left" w:pos="5490"/>
          <w:tab w:val="left" w:pos="6480"/>
        </w:tabs>
        <w:ind w:firstLine="720"/>
        <w:rPr>
          <w:rFonts w:ascii="Times New Roman" w:hAnsi="Times New Roman"/>
          <w:sz w:val="22"/>
          <w:szCs w:val="22"/>
        </w:rPr>
      </w:pPr>
    </w:p>
    <w:p w14:paraId="79531914" w14:textId="6E167A2A" w:rsidR="00696AD6" w:rsidRDefault="00696AD6" w:rsidP="00696AD6">
      <w:pPr>
        <w:tabs>
          <w:tab w:val="left" w:pos="4770"/>
          <w:tab w:val="left" w:pos="5670"/>
        </w:tabs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Answer: </w:t>
      </w:r>
      <w:r>
        <w:rPr>
          <w:rFonts w:ascii="Times New Roman" w:hAnsi="Times New Roman"/>
          <w:sz w:val="22"/>
          <w:szCs w:val="22"/>
        </w:rPr>
        <w:tab/>
        <w:t xml:space="preserve">(a) ________________________ </w:t>
      </w:r>
      <w:r>
        <w:rPr>
          <w:rFonts w:ascii="Times New Roman" w:hAnsi="Times New Roman"/>
          <w:b/>
          <w:bCs/>
          <w:sz w:val="20"/>
          <w:szCs w:val="20"/>
        </w:rPr>
        <w:t>(Total 4 marks)</w:t>
      </w:r>
    </w:p>
    <w:p w14:paraId="0070DEE5" w14:textId="77777777" w:rsidR="00734CC5" w:rsidRDefault="00734CC5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14:paraId="0EB6E2C0" w14:textId="083BFD4B" w:rsidR="00696AD6" w:rsidRDefault="00734CC5" w:rsidP="00696AD6">
      <w:pPr>
        <w:widowControl w:val="0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-801" w:hanging="56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6. </w:t>
      </w:r>
      <w:r w:rsidR="00696AD6">
        <w:rPr>
          <w:rFonts w:ascii="Times New Roman" w:hAnsi="Times New Roman"/>
          <w:sz w:val="22"/>
          <w:szCs w:val="22"/>
        </w:rPr>
        <w:t>In an experiment researchers found that a specific culture of bacteria increases in number according to the formula</w:t>
      </w:r>
    </w:p>
    <w:p w14:paraId="1925952D" w14:textId="6E217831" w:rsidR="00696AD6" w:rsidRDefault="00734CC5" w:rsidP="00734C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right="-136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iCs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ab/>
      </w:r>
      <w:r w:rsidR="00696AD6">
        <w:rPr>
          <w:rFonts w:ascii="Times New Roman" w:hAnsi="Times New Roman"/>
          <w:i/>
          <w:iCs/>
          <w:sz w:val="22"/>
          <w:szCs w:val="22"/>
        </w:rPr>
        <w:t>N</w:t>
      </w:r>
      <w:r w:rsidR="00696AD6">
        <w:rPr>
          <w:rFonts w:ascii="Times New Roman" w:hAnsi="Times New Roman"/>
          <w:sz w:val="22"/>
          <w:szCs w:val="22"/>
        </w:rPr>
        <w:t xml:space="preserve"> = 150 × 2</w:t>
      </w:r>
      <w:r w:rsidR="00696AD6">
        <w:rPr>
          <w:rFonts w:ascii="Times New Roman" w:hAnsi="Times New Roman"/>
          <w:i/>
          <w:iCs/>
          <w:position w:val="10"/>
          <w:sz w:val="16"/>
          <w:szCs w:val="16"/>
        </w:rPr>
        <w:t>t</w:t>
      </w:r>
      <w:r w:rsidR="00696AD6">
        <w:rPr>
          <w:rFonts w:ascii="Times New Roman" w:hAnsi="Times New Roman"/>
          <w:sz w:val="22"/>
          <w:szCs w:val="22"/>
        </w:rPr>
        <w:t>,</w:t>
      </w:r>
    </w:p>
    <w:p w14:paraId="51D8A661" w14:textId="77777777" w:rsidR="00696AD6" w:rsidRDefault="00696AD6" w:rsidP="00734CC5">
      <w:pPr>
        <w:widowControl w:val="0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80" w:lineRule="auto"/>
        <w:ind w:left="567" w:right="-806" w:hanging="56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where </w:t>
      </w:r>
      <w:r>
        <w:rPr>
          <w:rFonts w:ascii="Times New Roman" w:hAnsi="Times New Roman"/>
          <w:i/>
          <w:iCs/>
          <w:sz w:val="22"/>
          <w:szCs w:val="22"/>
        </w:rPr>
        <w:t>N</w:t>
      </w:r>
      <w:r>
        <w:rPr>
          <w:rFonts w:ascii="Times New Roman" w:hAnsi="Times New Roman"/>
          <w:sz w:val="22"/>
          <w:szCs w:val="22"/>
        </w:rPr>
        <w:t xml:space="preserve"> is the number of bacteria present and </w:t>
      </w:r>
      <w:r>
        <w:rPr>
          <w:rFonts w:ascii="Times New Roman" w:hAnsi="Times New Roman"/>
          <w:i/>
          <w:iCs/>
          <w:sz w:val="22"/>
          <w:szCs w:val="22"/>
        </w:rPr>
        <w:t>t</w:t>
      </w:r>
      <w:r>
        <w:rPr>
          <w:rFonts w:ascii="Times New Roman" w:hAnsi="Times New Roman"/>
          <w:sz w:val="22"/>
          <w:szCs w:val="22"/>
        </w:rPr>
        <w:t xml:space="preserve"> is the number of hours since the experiment began.</w:t>
      </w:r>
    </w:p>
    <w:p w14:paraId="7F73B891" w14:textId="77777777" w:rsidR="00696AD6" w:rsidRDefault="00696AD6" w:rsidP="00734CC5">
      <w:pPr>
        <w:widowControl w:val="0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80" w:lineRule="auto"/>
        <w:ind w:left="567" w:right="-806" w:hanging="56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Use this formula to calculate</w:t>
      </w:r>
    </w:p>
    <w:p w14:paraId="66D3B6CB" w14:textId="13F3BA3A" w:rsidR="00696AD6" w:rsidRDefault="00696AD6" w:rsidP="00734CC5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480" w:lineRule="auto"/>
        <w:ind w:left="1134" w:right="-806" w:hanging="56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</w:t>
      </w:r>
      <w:proofErr w:type="spellStart"/>
      <w:r>
        <w:rPr>
          <w:rFonts w:ascii="Times New Roman" w:hAnsi="Times New Roman"/>
          <w:sz w:val="22"/>
          <w:szCs w:val="22"/>
        </w:rPr>
        <w:t>a</w:t>
      </w:r>
      <w:proofErr w:type="spellEnd"/>
      <w:r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ab/>
        <w:t>the number of bacteria present at the start of the experiment;</w:t>
      </w:r>
    </w:p>
    <w:p w14:paraId="63186502" w14:textId="77777777" w:rsidR="00696AD6" w:rsidRDefault="00696AD6" w:rsidP="00734CC5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480" w:lineRule="auto"/>
        <w:ind w:left="1134" w:right="-806" w:hanging="56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(b)</w:t>
      </w:r>
      <w:r>
        <w:rPr>
          <w:rFonts w:ascii="Times New Roman" w:hAnsi="Times New Roman"/>
          <w:sz w:val="22"/>
          <w:szCs w:val="22"/>
        </w:rPr>
        <w:tab/>
        <w:t>the number of bacteria present after 3 hours;</w:t>
      </w:r>
    </w:p>
    <w:p w14:paraId="39E7E0B5" w14:textId="77777777" w:rsidR="00696AD6" w:rsidRDefault="00696AD6" w:rsidP="00734CC5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480" w:lineRule="auto"/>
        <w:ind w:left="1134" w:right="-806" w:hanging="56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(c)</w:t>
      </w:r>
      <w:r>
        <w:rPr>
          <w:rFonts w:ascii="Times New Roman" w:hAnsi="Times New Roman"/>
          <w:sz w:val="22"/>
          <w:szCs w:val="22"/>
        </w:rPr>
        <w:tab/>
        <w:t>the number of hours it would take for the number of bacteria to reach 19 200.</w:t>
      </w:r>
    </w:p>
    <w:p w14:paraId="0FA45793" w14:textId="77777777" w:rsidR="00696AD6" w:rsidRDefault="00696AD6" w:rsidP="00696AD6">
      <w:pPr>
        <w:tabs>
          <w:tab w:val="left" w:pos="720"/>
          <w:tab w:val="left" w:pos="3600"/>
          <w:tab w:val="left" w:pos="4320"/>
          <w:tab w:val="left" w:pos="5040"/>
          <w:tab w:val="left" w:pos="7200"/>
          <w:tab w:val="right" w:pos="9180"/>
        </w:tabs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  <w:t>(Total 4 marks)</w:t>
      </w:r>
    </w:p>
    <w:p w14:paraId="2EC05162" w14:textId="77777777" w:rsidR="00696AD6" w:rsidRDefault="00696AD6" w:rsidP="00696AD6">
      <w:pPr>
        <w:tabs>
          <w:tab w:val="left" w:pos="720"/>
          <w:tab w:val="left" w:pos="3600"/>
          <w:tab w:val="left" w:pos="4320"/>
          <w:tab w:val="left" w:pos="5040"/>
          <w:tab w:val="left" w:pos="7200"/>
          <w:tab w:val="right" w:pos="9180"/>
        </w:tabs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20443" wp14:editId="1C3A4E11">
                <wp:simplePos x="0" y="0"/>
                <wp:positionH relativeFrom="column">
                  <wp:posOffset>-17145</wp:posOffset>
                </wp:positionH>
                <wp:positionV relativeFrom="paragraph">
                  <wp:posOffset>44450</wp:posOffset>
                </wp:positionV>
                <wp:extent cx="6172200" cy="3314700"/>
                <wp:effectExtent l="0" t="0" r="25400" b="38100"/>
                <wp:wrapThrough wrapText="bothSides">
                  <wp:wrapPolygon edited="0">
                    <wp:start x="0" y="0"/>
                    <wp:lineTo x="0" y="21683"/>
                    <wp:lineTo x="21600" y="21683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314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1.3pt;margin-top:3.5pt;width:486pt;height:26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" filled="f" strokecolor="black [3213]">
                <w10:wrap type="through"/>
              </v:rect>
            </w:pict>
          </mc:Fallback>
        </mc:AlternateContent>
      </w:r>
    </w:p>
    <w:p w14:paraId="22FEF22C" w14:textId="77777777" w:rsidR="00696AD6" w:rsidRDefault="00696AD6" w:rsidP="00696AD6">
      <w:pPr>
        <w:rPr>
          <w:rFonts w:ascii="Times New Roman" w:hAnsi="Times New Roman"/>
          <w:sz w:val="22"/>
          <w:szCs w:val="22"/>
        </w:rPr>
      </w:pPr>
    </w:p>
    <w:p w14:paraId="299D4619" w14:textId="77777777" w:rsidR="00696AD6" w:rsidRDefault="00696AD6" w:rsidP="00696AD6">
      <w:pPr>
        <w:rPr>
          <w:rFonts w:ascii="Times New Roman" w:hAnsi="Times New Roman"/>
          <w:sz w:val="22"/>
          <w:szCs w:val="22"/>
        </w:rPr>
      </w:pPr>
    </w:p>
    <w:p w14:paraId="1196E4D5" w14:textId="77777777" w:rsidR="00696AD6" w:rsidRDefault="00696AD6" w:rsidP="00696AD6">
      <w:pPr>
        <w:rPr>
          <w:rFonts w:ascii="Times New Roman" w:hAnsi="Times New Roman"/>
          <w:sz w:val="22"/>
          <w:szCs w:val="22"/>
        </w:rPr>
      </w:pPr>
    </w:p>
    <w:p w14:paraId="64D5783F" w14:textId="77777777" w:rsidR="00696AD6" w:rsidRDefault="00696AD6" w:rsidP="00696AD6">
      <w:pPr>
        <w:rPr>
          <w:rFonts w:ascii="Times New Roman" w:hAnsi="Times New Roman"/>
          <w:sz w:val="22"/>
          <w:szCs w:val="22"/>
        </w:rPr>
      </w:pPr>
    </w:p>
    <w:p w14:paraId="6C7303EB" w14:textId="77777777" w:rsidR="00696AD6" w:rsidRDefault="00696AD6" w:rsidP="00696AD6">
      <w:pPr>
        <w:rPr>
          <w:rFonts w:ascii="Times New Roman" w:hAnsi="Times New Roman"/>
          <w:sz w:val="22"/>
          <w:szCs w:val="22"/>
        </w:rPr>
      </w:pPr>
    </w:p>
    <w:p w14:paraId="136A31F4" w14:textId="77777777" w:rsidR="00696AD6" w:rsidRDefault="00696AD6" w:rsidP="00696AD6">
      <w:pPr>
        <w:rPr>
          <w:rFonts w:ascii="Times New Roman" w:hAnsi="Times New Roman"/>
          <w:sz w:val="22"/>
          <w:szCs w:val="22"/>
        </w:rPr>
      </w:pPr>
    </w:p>
    <w:p w14:paraId="6C0B208D" w14:textId="77777777" w:rsidR="00696AD6" w:rsidRDefault="00696AD6" w:rsidP="00696AD6">
      <w:pPr>
        <w:rPr>
          <w:rFonts w:ascii="Times New Roman" w:hAnsi="Times New Roman"/>
          <w:sz w:val="22"/>
          <w:szCs w:val="22"/>
        </w:rPr>
      </w:pPr>
    </w:p>
    <w:p w14:paraId="01ECA2EF" w14:textId="77777777" w:rsidR="00696AD6" w:rsidRDefault="00696AD6" w:rsidP="00696AD6">
      <w:pPr>
        <w:rPr>
          <w:rFonts w:ascii="Times New Roman" w:hAnsi="Times New Roman"/>
          <w:sz w:val="22"/>
          <w:szCs w:val="22"/>
        </w:rPr>
      </w:pPr>
    </w:p>
    <w:p w14:paraId="6E3358E7" w14:textId="77777777" w:rsidR="00696AD6" w:rsidRDefault="00696AD6" w:rsidP="00696AD6">
      <w:pPr>
        <w:rPr>
          <w:rFonts w:ascii="Times New Roman" w:hAnsi="Times New Roman"/>
          <w:sz w:val="22"/>
          <w:szCs w:val="22"/>
        </w:rPr>
      </w:pPr>
    </w:p>
    <w:p w14:paraId="42E68AF5" w14:textId="77777777" w:rsidR="00696AD6" w:rsidRDefault="00696AD6" w:rsidP="00696AD6">
      <w:pPr>
        <w:rPr>
          <w:rFonts w:ascii="Times New Roman" w:hAnsi="Times New Roman"/>
          <w:sz w:val="22"/>
          <w:szCs w:val="22"/>
        </w:rPr>
      </w:pPr>
    </w:p>
    <w:p w14:paraId="216DBF49" w14:textId="77777777" w:rsidR="00696AD6" w:rsidRDefault="00696AD6" w:rsidP="00696AD6">
      <w:pPr>
        <w:rPr>
          <w:rFonts w:ascii="Times New Roman" w:hAnsi="Times New Roman"/>
          <w:sz w:val="22"/>
          <w:szCs w:val="22"/>
        </w:rPr>
      </w:pPr>
    </w:p>
    <w:p w14:paraId="0A5004AD" w14:textId="77777777" w:rsidR="00696AD6" w:rsidRDefault="00696AD6" w:rsidP="00696AD6">
      <w:pPr>
        <w:rPr>
          <w:rFonts w:ascii="Times New Roman" w:hAnsi="Times New Roman"/>
          <w:sz w:val="22"/>
          <w:szCs w:val="22"/>
        </w:rPr>
      </w:pPr>
    </w:p>
    <w:p w14:paraId="3AD01A51" w14:textId="77777777" w:rsidR="00696AD6" w:rsidRDefault="00696AD6" w:rsidP="00696AD6">
      <w:pPr>
        <w:rPr>
          <w:rFonts w:ascii="Times New Roman" w:hAnsi="Times New Roman"/>
          <w:sz w:val="22"/>
          <w:szCs w:val="22"/>
        </w:rPr>
      </w:pPr>
    </w:p>
    <w:p w14:paraId="5C8E7B7A" w14:textId="77777777" w:rsidR="00696AD6" w:rsidRDefault="00696AD6" w:rsidP="00696AD6">
      <w:pPr>
        <w:rPr>
          <w:rFonts w:ascii="Times New Roman" w:hAnsi="Times New Roman"/>
          <w:sz w:val="22"/>
          <w:szCs w:val="22"/>
        </w:rPr>
      </w:pPr>
    </w:p>
    <w:p w14:paraId="6123E04B" w14:textId="77777777" w:rsidR="00696AD6" w:rsidRDefault="00696AD6" w:rsidP="00696AD6">
      <w:pPr>
        <w:rPr>
          <w:rFonts w:ascii="Times New Roman" w:hAnsi="Times New Roman"/>
          <w:sz w:val="22"/>
          <w:szCs w:val="22"/>
        </w:rPr>
      </w:pPr>
    </w:p>
    <w:p w14:paraId="38608971" w14:textId="77777777" w:rsidR="00696AD6" w:rsidRDefault="00696AD6" w:rsidP="00696AD6">
      <w:pPr>
        <w:rPr>
          <w:rFonts w:ascii="Times New Roman" w:hAnsi="Times New Roman"/>
          <w:sz w:val="22"/>
          <w:szCs w:val="22"/>
        </w:rPr>
      </w:pPr>
    </w:p>
    <w:p w14:paraId="6A8598FA" w14:textId="77777777" w:rsidR="00696AD6" w:rsidRDefault="00696AD6" w:rsidP="00696AD6">
      <w:pPr>
        <w:rPr>
          <w:rFonts w:ascii="Times New Roman" w:hAnsi="Times New Roman"/>
          <w:sz w:val="22"/>
          <w:szCs w:val="22"/>
        </w:rPr>
      </w:pPr>
    </w:p>
    <w:p w14:paraId="224AA25D" w14:textId="77777777" w:rsidR="00696AD6" w:rsidRDefault="00696AD6" w:rsidP="00696AD6">
      <w:pPr>
        <w:rPr>
          <w:rFonts w:ascii="Times New Roman" w:hAnsi="Times New Roman"/>
          <w:sz w:val="22"/>
          <w:szCs w:val="22"/>
        </w:rPr>
      </w:pPr>
    </w:p>
    <w:p w14:paraId="244380B6" w14:textId="77777777" w:rsidR="00696AD6" w:rsidRDefault="00696AD6" w:rsidP="00696AD6">
      <w:pPr>
        <w:rPr>
          <w:rFonts w:ascii="Times New Roman" w:hAnsi="Times New Roman"/>
          <w:sz w:val="22"/>
          <w:szCs w:val="22"/>
        </w:rPr>
      </w:pPr>
    </w:p>
    <w:p w14:paraId="4CAD7F10" w14:textId="77777777" w:rsidR="00696AD6" w:rsidRDefault="00696AD6" w:rsidP="00696AD6">
      <w:pPr>
        <w:rPr>
          <w:rFonts w:ascii="Times New Roman" w:hAnsi="Times New Roman"/>
          <w:sz w:val="22"/>
          <w:szCs w:val="22"/>
        </w:rPr>
      </w:pPr>
    </w:p>
    <w:p w14:paraId="36F06473" w14:textId="77777777" w:rsidR="00696AD6" w:rsidRDefault="00696AD6" w:rsidP="00696AD6">
      <w:pPr>
        <w:rPr>
          <w:rFonts w:ascii="Times New Roman" w:hAnsi="Times New Roman"/>
          <w:sz w:val="22"/>
          <w:szCs w:val="22"/>
        </w:rPr>
      </w:pPr>
    </w:p>
    <w:p w14:paraId="3F4A6F3D" w14:textId="77777777" w:rsidR="00696AD6" w:rsidRDefault="00696AD6" w:rsidP="00696AD6">
      <w:pPr>
        <w:tabs>
          <w:tab w:val="left" w:pos="5490"/>
          <w:tab w:val="left" w:pos="6480"/>
        </w:tabs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Answers: </w:t>
      </w:r>
      <w:r>
        <w:rPr>
          <w:rFonts w:ascii="Times New Roman" w:hAnsi="Times New Roman"/>
          <w:sz w:val="22"/>
          <w:szCs w:val="22"/>
        </w:rPr>
        <w:tab/>
        <w:t>(a)</w:t>
      </w:r>
    </w:p>
    <w:p w14:paraId="259A3A5F" w14:textId="77777777" w:rsidR="00696AD6" w:rsidRDefault="00696AD6" w:rsidP="00696AD6">
      <w:pPr>
        <w:tabs>
          <w:tab w:val="left" w:pos="6480"/>
        </w:tabs>
        <w:rPr>
          <w:rFonts w:ascii="Times New Roman" w:hAnsi="Times New Roman"/>
          <w:sz w:val="22"/>
          <w:szCs w:val="22"/>
        </w:rPr>
      </w:pPr>
    </w:p>
    <w:p w14:paraId="28BE25BB" w14:textId="77777777" w:rsidR="00696AD6" w:rsidRDefault="00696AD6" w:rsidP="00696AD6">
      <w:pPr>
        <w:tabs>
          <w:tab w:val="left" w:pos="6480"/>
        </w:tabs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(b)</w:t>
      </w:r>
    </w:p>
    <w:p w14:paraId="21BA3AE5" w14:textId="77777777" w:rsidR="00696AD6" w:rsidRDefault="00696AD6" w:rsidP="00696AD6">
      <w:pPr>
        <w:tabs>
          <w:tab w:val="left" w:pos="6480"/>
        </w:tabs>
        <w:rPr>
          <w:rFonts w:ascii="Times New Roman" w:hAnsi="Times New Roman"/>
          <w:sz w:val="22"/>
          <w:szCs w:val="22"/>
        </w:rPr>
      </w:pPr>
    </w:p>
    <w:p w14:paraId="0072335E" w14:textId="77777777" w:rsidR="00696AD6" w:rsidRDefault="00696AD6" w:rsidP="00696AD6">
      <w:pPr>
        <w:tabs>
          <w:tab w:val="left" w:pos="6480"/>
        </w:tabs>
        <w:ind w:firstLine="56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(c)</w:t>
      </w:r>
    </w:p>
    <w:p w14:paraId="2A8083FE" w14:textId="5BAEC5A7" w:rsidR="00EC737B" w:rsidRPr="006D7ADC" w:rsidRDefault="00696AD6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14:paraId="7B5AD432" w14:textId="3628788E" w:rsidR="000C46A2" w:rsidRPr="00AC6BC5" w:rsidRDefault="00EC737B" w:rsidP="0021342C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B1CC8D8" wp14:editId="46530252">
            <wp:extent cx="6419906" cy="7965440"/>
            <wp:effectExtent l="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075" cy="79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6A2" w:rsidRPr="00AC6BC5" w:rsidSect="00D428A0">
      <w:headerReference w:type="even" r:id="rId15"/>
      <w:headerReference w:type="default" r:id="rId16"/>
      <w:headerReference w:type="first" r:id="rId17"/>
      <w:pgSz w:w="12240" w:h="15840"/>
      <w:pgMar w:top="1584" w:right="1008" w:bottom="1440" w:left="1008" w:header="1008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4B822" w14:textId="77777777" w:rsidR="002D733F" w:rsidRDefault="002D733F" w:rsidP="00F72723">
      <w:r>
        <w:separator/>
      </w:r>
    </w:p>
  </w:endnote>
  <w:endnote w:type="continuationSeparator" w:id="0">
    <w:p w14:paraId="4B0B9A12" w14:textId="77777777" w:rsidR="002D733F" w:rsidRDefault="002D733F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DD71E" w14:textId="77777777" w:rsidR="002D733F" w:rsidRDefault="002D733F" w:rsidP="00F72723">
      <w:r>
        <w:separator/>
      </w:r>
    </w:p>
  </w:footnote>
  <w:footnote w:type="continuationSeparator" w:id="0">
    <w:p w14:paraId="6E4F88D1" w14:textId="77777777" w:rsidR="002D733F" w:rsidRDefault="002D733F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6D04F" w14:textId="3FD3AABD" w:rsidR="00EC737B" w:rsidRDefault="00EC737B" w:rsidP="004D0530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1D745E">
      <w:rPr>
        <w:rFonts w:ascii="Times New Roman" w:hAnsi="Times New Roman"/>
      </w:rPr>
      <w:t>ECA / D</w:t>
    </w:r>
    <w:r>
      <w:rPr>
        <w:rFonts w:ascii="Times New Roman" w:hAnsi="Times New Roman"/>
      </w:rPr>
      <w:t xml:space="preserve">r. Huson / </w:t>
    </w:r>
    <w:r w:rsidR="001D745E">
      <w:rPr>
        <w:rFonts w:ascii="Times New Roman" w:hAnsi="Times New Roman"/>
      </w:rPr>
      <w:t>IB Mathematics</w:t>
    </w:r>
    <w:r w:rsidRPr="002C2EBF">
      <w:rPr>
        <w:rFonts w:ascii="Times New Roman" w:hAnsi="Times New Roman"/>
      </w:rPr>
      <w:t xml:space="preserve"> </w:t>
    </w:r>
    <w:r w:rsidR="00073D00">
      <w:rPr>
        <w:rFonts w:ascii="Times New Roman" w:hAnsi="Times New Roman"/>
      </w:rPr>
      <w:tab/>
      <w:t>Name:</w:t>
    </w:r>
  </w:p>
  <w:p w14:paraId="0FC7F548" w14:textId="61E39C18" w:rsidR="00073D00" w:rsidRPr="004D0530" w:rsidRDefault="008018C9" w:rsidP="004D0530">
    <w:pPr>
      <w:tabs>
        <w:tab w:val="left" w:pos="5040"/>
      </w:tabs>
      <w:rPr>
        <w:rFonts w:ascii="Times New Roman" w:hAnsi="Times New Roman"/>
      </w:rPr>
    </w:pPr>
    <w:r>
      <w:rPr>
        <w:rFonts w:ascii="Times New Roman" w:hAnsi="Times New Roman"/>
      </w:rPr>
      <w:t>21 November</w:t>
    </w:r>
    <w:r w:rsidR="00073D00">
      <w:rPr>
        <w:rFonts w:ascii="Times New Roman" w:hAnsi="Times New Roman"/>
      </w:rPr>
      <w:t xml:space="preserve"> 2017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E4046" w14:textId="0A4FB42C" w:rsidR="00EC737B" w:rsidRDefault="00EC737B" w:rsidP="00945778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CD55CD">
      <w:rPr>
        <w:rFonts w:ascii="Times New Roman" w:hAnsi="Times New Roman"/>
      </w:rPr>
      <w:t>ECA / D</w:t>
    </w:r>
    <w:r w:rsidR="00F36B91">
      <w:rPr>
        <w:rFonts w:ascii="Times New Roman" w:hAnsi="Times New Roman"/>
      </w:rPr>
      <w:t>r. Huson /</w:t>
    </w:r>
    <w:r>
      <w:rPr>
        <w:rFonts w:ascii="Times New Roman" w:hAnsi="Times New Roman"/>
      </w:rPr>
      <w:t xml:space="preserve"> </w:t>
    </w:r>
    <w:r w:rsidR="00F36B91">
      <w:rPr>
        <w:rFonts w:ascii="Times New Roman" w:hAnsi="Times New Roman"/>
      </w:rPr>
      <w:t xml:space="preserve">IB Math </w:t>
    </w:r>
    <w:r w:rsidR="00945778">
      <w:rPr>
        <w:rFonts w:ascii="Times New Roman" w:hAnsi="Times New Roman"/>
      </w:rPr>
      <w:t>SL</w:t>
    </w:r>
    <w:r w:rsidR="00945778">
      <w:rPr>
        <w:rFonts w:ascii="Times New Roman" w:hAnsi="Times New Roman"/>
      </w:rPr>
      <w:tab/>
      <w:t>Name:</w:t>
    </w:r>
    <w:r w:rsidR="00073D00">
      <w:rPr>
        <w:rFonts w:ascii="Times New Roman" w:hAnsi="Times New Roman"/>
      </w:rPr>
      <w:t xml:space="preserve"> </w:t>
    </w:r>
    <w:r w:rsidRPr="002C2EBF">
      <w:rPr>
        <w:rFonts w:ascii="Times New Roman" w:hAnsi="Times New Roman"/>
      </w:rPr>
      <w:t xml:space="preserve"> </w:t>
    </w:r>
  </w:p>
  <w:p w14:paraId="641ABEFD" w14:textId="76274B49" w:rsidR="00EC737B" w:rsidRDefault="00945778" w:rsidP="00697839">
    <w:pPr>
      <w:tabs>
        <w:tab w:val="left" w:pos="5040"/>
      </w:tabs>
      <w:spacing w:after="120"/>
    </w:pPr>
    <w:r>
      <w:rPr>
        <w:rFonts w:ascii="Times New Roman" w:hAnsi="Times New Roman"/>
      </w:rPr>
      <w:t>21 November</w:t>
    </w:r>
    <w:r w:rsidR="00EC737B">
      <w:rPr>
        <w:rFonts w:ascii="Times New Roman" w:hAnsi="Times New Roman"/>
      </w:rPr>
      <w:t xml:space="preserve"> 201</w:t>
    </w:r>
    <w:r w:rsidR="00CD55CD">
      <w:rPr>
        <w:rFonts w:ascii="Times New Roman" w:hAnsi="Times New Roman"/>
      </w:rPr>
      <w:t>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BFBE4" w14:textId="77777777" w:rsidR="00EC737B" w:rsidRDefault="00EC737B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DAB1C23" w14:textId="77777777" w:rsidR="00EC737B" w:rsidRDefault="00EC737B" w:rsidP="00F068BE">
    <w:pPr>
      <w:tabs>
        <w:tab w:val="left" w:pos="5040"/>
      </w:tabs>
    </w:pPr>
  </w:p>
  <w:p w14:paraId="08636168" w14:textId="77777777" w:rsidR="00EC737B" w:rsidRDefault="00EC737B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42006"/>
    <w:multiLevelType w:val="hybridMultilevel"/>
    <w:tmpl w:val="88803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84B31"/>
    <w:multiLevelType w:val="hybridMultilevel"/>
    <w:tmpl w:val="3F586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44396A"/>
    <w:multiLevelType w:val="multilevel"/>
    <w:tmpl w:val="888039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1D4"/>
    <w:rsid w:val="000006F7"/>
    <w:rsid w:val="000016CC"/>
    <w:rsid w:val="00007880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40049"/>
    <w:rsid w:val="000427B5"/>
    <w:rsid w:val="00042CC9"/>
    <w:rsid w:val="0005162B"/>
    <w:rsid w:val="00051CEF"/>
    <w:rsid w:val="00051E42"/>
    <w:rsid w:val="0005537F"/>
    <w:rsid w:val="000572AF"/>
    <w:rsid w:val="00065B5E"/>
    <w:rsid w:val="00066073"/>
    <w:rsid w:val="00067799"/>
    <w:rsid w:val="000678A8"/>
    <w:rsid w:val="00073D00"/>
    <w:rsid w:val="00083EC9"/>
    <w:rsid w:val="00085DE8"/>
    <w:rsid w:val="000A790F"/>
    <w:rsid w:val="000B149D"/>
    <w:rsid w:val="000B2FB4"/>
    <w:rsid w:val="000B4E22"/>
    <w:rsid w:val="000B506D"/>
    <w:rsid w:val="000C1344"/>
    <w:rsid w:val="000C43AA"/>
    <w:rsid w:val="000C4516"/>
    <w:rsid w:val="000C46A2"/>
    <w:rsid w:val="000E1C92"/>
    <w:rsid w:val="000E2237"/>
    <w:rsid w:val="000E2632"/>
    <w:rsid w:val="000E517C"/>
    <w:rsid w:val="001004AD"/>
    <w:rsid w:val="00102EB5"/>
    <w:rsid w:val="001060A5"/>
    <w:rsid w:val="00106BAF"/>
    <w:rsid w:val="001074F4"/>
    <w:rsid w:val="00112503"/>
    <w:rsid w:val="00113D28"/>
    <w:rsid w:val="00116564"/>
    <w:rsid w:val="001269D2"/>
    <w:rsid w:val="001277E3"/>
    <w:rsid w:val="00131FA2"/>
    <w:rsid w:val="00137C19"/>
    <w:rsid w:val="00143C61"/>
    <w:rsid w:val="00146BCF"/>
    <w:rsid w:val="0014742C"/>
    <w:rsid w:val="00154164"/>
    <w:rsid w:val="00155AE0"/>
    <w:rsid w:val="001569BF"/>
    <w:rsid w:val="00160C8D"/>
    <w:rsid w:val="00161911"/>
    <w:rsid w:val="00164815"/>
    <w:rsid w:val="001651A6"/>
    <w:rsid w:val="00167881"/>
    <w:rsid w:val="001710A0"/>
    <w:rsid w:val="0017165A"/>
    <w:rsid w:val="00171702"/>
    <w:rsid w:val="0017267A"/>
    <w:rsid w:val="00173218"/>
    <w:rsid w:val="00182081"/>
    <w:rsid w:val="0018786C"/>
    <w:rsid w:val="00187EF5"/>
    <w:rsid w:val="00191371"/>
    <w:rsid w:val="001921DB"/>
    <w:rsid w:val="001927AF"/>
    <w:rsid w:val="001963DC"/>
    <w:rsid w:val="001A21D1"/>
    <w:rsid w:val="001A351C"/>
    <w:rsid w:val="001A4F7D"/>
    <w:rsid w:val="001A572B"/>
    <w:rsid w:val="001B2804"/>
    <w:rsid w:val="001B38B3"/>
    <w:rsid w:val="001C6BCA"/>
    <w:rsid w:val="001D745E"/>
    <w:rsid w:val="001E3986"/>
    <w:rsid w:val="001E5FE2"/>
    <w:rsid w:val="001F3DCC"/>
    <w:rsid w:val="001F63F0"/>
    <w:rsid w:val="00201D78"/>
    <w:rsid w:val="00203449"/>
    <w:rsid w:val="00203BB3"/>
    <w:rsid w:val="00204229"/>
    <w:rsid w:val="002049D1"/>
    <w:rsid w:val="00206AB9"/>
    <w:rsid w:val="00210825"/>
    <w:rsid w:val="00211ABD"/>
    <w:rsid w:val="0021342C"/>
    <w:rsid w:val="00214AC4"/>
    <w:rsid w:val="002367B8"/>
    <w:rsid w:val="002372E8"/>
    <w:rsid w:val="0025198D"/>
    <w:rsid w:val="002566BE"/>
    <w:rsid w:val="00262C0A"/>
    <w:rsid w:val="00266671"/>
    <w:rsid w:val="0027023B"/>
    <w:rsid w:val="002714F8"/>
    <w:rsid w:val="00274E4E"/>
    <w:rsid w:val="00276DDD"/>
    <w:rsid w:val="0027756F"/>
    <w:rsid w:val="00280DFE"/>
    <w:rsid w:val="00282019"/>
    <w:rsid w:val="002903AF"/>
    <w:rsid w:val="0029069F"/>
    <w:rsid w:val="00295FB1"/>
    <w:rsid w:val="002A580A"/>
    <w:rsid w:val="002A5ADE"/>
    <w:rsid w:val="002A5C3D"/>
    <w:rsid w:val="002A6FD1"/>
    <w:rsid w:val="002A7D99"/>
    <w:rsid w:val="002B65E1"/>
    <w:rsid w:val="002B6E1B"/>
    <w:rsid w:val="002B7596"/>
    <w:rsid w:val="002C2EBF"/>
    <w:rsid w:val="002C3A03"/>
    <w:rsid w:val="002C4824"/>
    <w:rsid w:val="002D558E"/>
    <w:rsid w:val="002D733F"/>
    <w:rsid w:val="002E49EB"/>
    <w:rsid w:val="002F3AAD"/>
    <w:rsid w:val="002F787E"/>
    <w:rsid w:val="002F7D6D"/>
    <w:rsid w:val="00302EDF"/>
    <w:rsid w:val="003102FF"/>
    <w:rsid w:val="0031547E"/>
    <w:rsid w:val="00317706"/>
    <w:rsid w:val="00323513"/>
    <w:rsid w:val="00325374"/>
    <w:rsid w:val="00326EE9"/>
    <w:rsid w:val="00327031"/>
    <w:rsid w:val="00335007"/>
    <w:rsid w:val="003506CD"/>
    <w:rsid w:val="00351D4E"/>
    <w:rsid w:val="0035537D"/>
    <w:rsid w:val="003570E8"/>
    <w:rsid w:val="00361BB0"/>
    <w:rsid w:val="00362A85"/>
    <w:rsid w:val="003723F3"/>
    <w:rsid w:val="00386225"/>
    <w:rsid w:val="003937A1"/>
    <w:rsid w:val="00394881"/>
    <w:rsid w:val="003A1A3A"/>
    <w:rsid w:val="003A5EE8"/>
    <w:rsid w:val="003A7585"/>
    <w:rsid w:val="003A7811"/>
    <w:rsid w:val="003C3AF0"/>
    <w:rsid w:val="003C58DA"/>
    <w:rsid w:val="003E0629"/>
    <w:rsid w:val="003E50EA"/>
    <w:rsid w:val="003E5F8E"/>
    <w:rsid w:val="003E71CF"/>
    <w:rsid w:val="003F63AF"/>
    <w:rsid w:val="003F70B9"/>
    <w:rsid w:val="00404A1B"/>
    <w:rsid w:val="00411F77"/>
    <w:rsid w:val="00417365"/>
    <w:rsid w:val="00434DF0"/>
    <w:rsid w:val="00436654"/>
    <w:rsid w:val="004419E5"/>
    <w:rsid w:val="00442BB2"/>
    <w:rsid w:val="00443BD8"/>
    <w:rsid w:val="00451AC9"/>
    <w:rsid w:val="0045368F"/>
    <w:rsid w:val="00454982"/>
    <w:rsid w:val="00460AF7"/>
    <w:rsid w:val="00464C4B"/>
    <w:rsid w:val="004659A3"/>
    <w:rsid w:val="00465E7D"/>
    <w:rsid w:val="0046668C"/>
    <w:rsid w:val="00471E3F"/>
    <w:rsid w:val="0047626C"/>
    <w:rsid w:val="00477534"/>
    <w:rsid w:val="00480097"/>
    <w:rsid w:val="00482FAA"/>
    <w:rsid w:val="004838E4"/>
    <w:rsid w:val="00483985"/>
    <w:rsid w:val="0049290D"/>
    <w:rsid w:val="00493511"/>
    <w:rsid w:val="004970D0"/>
    <w:rsid w:val="00497F50"/>
    <w:rsid w:val="004A5E95"/>
    <w:rsid w:val="004B5DE6"/>
    <w:rsid w:val="004B649C"/>
    <w:rsid w:val="004C363A"/>
    <w:rsid w:val="004D0530"/>
    <w:rsid w:val="004E07C8"/>
    <w:rsid w:val="004E1B6A"/>
    <w:rsid w:val="004E3292"/>
    <w:rsid w:val="004E3488"/>
    <w:rsid w:val="004E6790"/>
    <w:rsid w:val="004E7FCC"/>
    <w:rsid w:val="004F042E"/>
    <w:rsid w:val="004F3C7E"/>
    <w:rsid w:val="004F68ED"/>
    <w:rsid w:val="00503919"/>
    <w:rsid w:val="005145B8"/>
    <w:rsid w:val="005221A6"/>
    <w:rsid w:val="00523456"/>
    <w:rsid w:val="00535809"/>
    <w:rsid w:val="005363B6"/>
    <w:rsid w:val="00541F0E"/>
    <w:rsid w:val="00551D9B"/>
    <w:rsid w:val="00555033"/>
    <w:rsid w:val="005550F0"/>
    <w:rsid w:val="00560F89"/>
    <w:rsid w:val="00573932"/>
    <w:rsid w:val="00575C30"/>
    <w:rsid w:val="00576A4E"/>
    <w:rsid w:val="00576E22"/>
    <w:rsid w:val="005771D8"/>
    <w:rsid w:val="005818DF"/>
    <w:rsid w:val="0058413E"/>
    <w:rsid w:val="00587D28"/>
    <w:rsid w:val="005909BC"/>
    <w:rsid w:val="005929DD"/>
    <w:rsid w:val="00592A37"/>
    <w:rsid w:val="00593674"/>
    <w:rsid w:val="0059450D"/>
    <w:rsid w:val="00595500"/>
    <w:rsid w:val="00596282"/>
    <w:rsid w:val="005972BE"/>
    <w:rsid w:val="005A1DD7"/>
    <w:rsid w:val="005B1936"/>
    <w:rsid w:val="005C2F0A"/>
    <w:rsid w:val="005C3FD7"/>
    <w:rsid w:val="005C7670"/>
    <w:rsid w:val="005D2817"/>
    <w:rsid w:val="005D598B"/>
    <w:rsid w:val="005E0E04"/>
    <w:rsid w:val="005E2DEE"/>
    <w:rsid w:val="005E61A6"/>
    <w:rsid w:val="005F2034"/>
    <w:rsid w:val="005F28B1"/>
    <w:rsid w:val="005F313F"/>
    <w:rsid w:val="00601F05"/>
    <w:rsid w:val="0060508C"/>
    <w:rsid w:val="006143C2"/>
    <w:rsid w:val="00614655"/>
    <w:rsid w:val="0061755C"/>
    <w:rsid w:val="00620682"/>
    <w:rsid w:val="00623415"/>
    <w:rsid w:val="00625B2E"/>
    <w:rsid w:val="00632D70"/>
    <w:rsid w:val="006348EB"/>
    <w:rsid w:val="00636540"/>
    <w:rsid w:val="00642086"/>
    <w:rsid w:val="00643D02"/>
    <w:rsid w:val="00646BB0"/>
    <w:rsid w:val="00657F83"/>
    <w:rsid w:val="00660B95"/>
    <w:rsid w:val="006659F8"/>
    <w:rsid w:val="006773C2"/>
    <w:rsid w:val="006779E9"/>
    <w:rsid w:val="00682DED"/>
    <w:rsid w:val="0069007E"/>
    <w:rsid w:val="006949C0"/>
    <w:rsid w:val="00696AD6"/>
    <w:rsid w:val="00697839"/>
    <w:rsid w:val="006A21C8"/>
    <w:rsid w:val="006A2342"/>
    <w:rsid w:val="006A591A"/>
    <w:rsid w:val="006A69A1"/>
    <w:rsid w:val="006B4EF8"/>
    <w:rsid w:val="006B565D"/>
    <w:rsid w:val="006B7F0D"/>
    <w:rsid w:val="006C6069"/>
    <w:rsid w:val="006C6DA8"/>
    <w:rsid w:val="006C7430"/>
    <w:rsid w:val="006D23D1"/>
    <w:rsid w:val="006D3FD6"/>
    <w:rsid w:val="006D7ADC"/>
    <w:rsid w:val="006E1A01"/>
    <w:rsid w:val="006E74F6"/>
    <w:rsid w:val="006E7B03"/>
    <w:rsid w:val="006F0EE7"/>
    <w:rsid w:val="006F3491"/>
    <w:rsid w:val="006F4D4C"/>
    <w:rsid w:val="00711854"/>
    <w:rsid w:val="007210AA"/>
    <w:rsid w:val="00724F2C"/>
    <w:rsid w:val="00725445"/>
    <w:rsid w:val="00726ADD"/>
    <w:rsid w:val="0073140F"/>
    <w:rsid w:val="007347D6"/>
    <w:rsid w:val="00734CC5"/>
    <w:rsid w:val="00735030"/>
    <w:rsid w:val="00735B46"/>
    <w:rsid w:val="00735B64"/>
    <w:rsid w:val="00740B55"/>
    <w:rsid w:val="00742AF9"/>
    <w:rsid w:val="00747BF6"/>
    <w:rsid w:val="007523AD"/>
    <w:rsid w:val="00756B92"/>
    <w:rsid w:val="00756BA2"/>
    <w:rsid w:val="007627C4"/>
    <w:rsid w:val="00764DC3"/>
    <w:rsid w:val="00773061"/>
    <w:rsid w:val="00783D6C"/>
    <w:rsid w:val="00783FFC"/>
    <w:rsid w:val="0078526B"/>
    <w:rsid w:val="00790E4C"/>
    <w:rsid w:val="0079254D"/>
    <w:rsid w:val="00795A15"/>
    <w:rsid w:val="007A1E9C"/>
    <w:rsid w:val="007A652F"/>
    <w:rsid w:val="007C30A4"/>
    <w:rsid w:val="007C45E7"/>
    <w:rsid w:val="007C67EF"/>
    <w:rsid w:val="007C71B6"/>
    <w:rsid w:val="007D2DD0"/>
    <w:rsid w:val="007D2EA2"/>
    <w:rsid w:val="007D7335"/>
    <w:rsid w:val="007E5C68"/>
    <w:rsid w:val="007E66F9"/>
    <w:rsid w:val="007F1C41"/>
    <w:rsid w:val="007F2542"/>
    <w:rsid w:val="008018C9"/>
    <w:rsid w:val="00804CCB"/>
    <w:rsid w:val="008051A7"/>
    <w:rsid w:val="00805E1E"/>
    <w:rsid w:val="00806641"/>
    <w:rsid w:val="0081408C"/>
    <w:rsid w:val="00814FAF"/>
    <w:rsid w:val="008202AC"/>
    <w:rsid w:val="00822103"/>
    <w:rsid w:val="00823E85"/>
    <w:rsid w:val="0082489B"/>
    <w:rsid w:val="00826A86"/>
    <w:rsid w:val="00827D56"/>
    <w:rsid w:val="00827F3F"/>
    <w:rsid w:val="0083127A"/>
    <w:rsid w:val="008350F3"/>
    <w:rsid w:val="00835F37"/>
    <w:rsid w:val="008362AB"/>
    <w:rsid w:val="00837037"/>
    <w:rsid w:val="008376D7"/>
    <w:rsid w:val="00840BF4"/>
    <w:rsid w:val="00843104"/>
    <w:rsid w:val="00843722"/>
    <w:rsid w:val="00847C9B"/>
    <w:rsid w:val="00851BED"/>
    <w:rsid w:val="00861683"/>
    <w:rsid w:val="008616CB"/>
    <w:rsid w:val="008647C4"/>
    <w:rsid w:val="008679EA"/>
    <w:rsid w:val="0087042E"/>
    <w:rsid w:val="00872DD6"/>
    <w:rsid w:val="008730E8"/>
    <w:rsid w:val="008738CF"/>
    <w:rsid w:val="0087631A"/>
    <w:rsid w:val="008766E4"/>
    <w:rsid w:val="00883778"/>
    <w:rsid w:val="00885310"/>
    <w:rsid w:val="00890984"/>
    <w:rsid w:val="00894734"/>
    <w:rsid w:val="008B10D7"/>
    <w:rsid w:val="008B2876"/>
    <w:rsid w:val="008B749D"/>
    <w:rsid w:val="008C1443"/>
    <w:rsid w:val="008C16C5"/>
    <w:rsid w:val="008C2317"/>
    <w:rsid w:val="008C6D1F"/>
    <w:rsid w:val="008D0F8F"/>
    <w:rsid w:val="008D2833"/>
    <w:rsid w:val="008D4C52"/>
    <w:rsid w:val="008D5778"/>
    <w:rsid w:val="008E23BD"/>
    <w:rsid w:val="008E2845"/>
    <w:rsid w:val="008E6231"/>
    <w:rsid w:val="008E7933"/>
    <w:rsid w:val="008F6B4C"/>
    <w:rsid w:val="009001CD"/>
    <w:rsid w:val="0090341E"/>
    <w:rsid w:val="00904CD2"/>
    <w:rsid w:val="00917333"/>
    <w:rsid w:val="00922C23"/>
    <w:rsid w:val="00926050"/>
    <w:rsid w:val="009317D7"/>
    <w:rsid w:val="0093652D"/>
    <w:rsid w:val="00945778"/>
    <w:rsid w:val="00950BB3"/>
    <w:rsid w:val="0095144B"/>
    <w:rsid w:val="009525E3"/>
    <w:rsid w:val="00954A07"/>
    <w:rsid w:val="0097489F"/>
    <w:rsid w:val="00976C25"/>
    <w:rsid w:val="009774F3"/>
    <w:rsid w:val="009835F1"/>
    <w:rsid w:val="0099128D"/>
    <w:rsid w:val="009921D6"/>
    <w:rsid w:val="009A01D4"/>
    <w:rsid w:val="009A2CB2"/>
    <w:rsid w:val="009A3F43"/>
    <w:rsid w:val="009A5056"/>
    <w:rsid w:val="009B3817"/>
    <w:rsid w:val="009C5B95"/>
    <w:rsid w:val="009D205C"/>
    <w:rsid w:val="009D2207"/>
    <w:rsid w:val="009D331B"/>
    <w:rsid w:val="009E03DB"/>
    <w:rsid w:val="009E16AC"/>
    <w:rsid w:val="009E6D2B"/>
    <w:rsid w:val="009F5C5C"/>
    <w:rsid w:val="00A02F1B"/>
    <w:rsid w:val="00A06907"/>
    <w:rsid w:val="00A069EA"/>
    <w:rsid w:val="00A07F3D"/>
    <w:rsid w:val="00A1258E"/>
    <w:rsid w:val="00A15CCA"/>
    <w:rsid w:val="00A17901"/>
    <w:rsid w:val="00A328F8"/>
    <w:rsid w:val="00A32C7D"/>
    <w:rsid w:val="00A3330F"/>
    <w:rsid w:val="00A33B68"/>
    <w:rsid w:val="00A352C7"/>
    <w:rsid w:val="00A3748E"/>
    <w:rsid w:val="00A37FEA"/>
    <w:rsid w:val="00A414B7"/>
    <w:rsid w:val="00A41D02"/>
    <w:rsid w:val="00A42CEA"/>
    <w:rsid w:val="00A45E70"/>
    <w:rsid w:val="00A503B7"/>
    <w:rsid w:val="00A53DC8"/>
    <w:rsid w:val="00A54B99"/>
    <w:rsid w:val="00A56DA5"/>
    <w:rsid w:val="00A572CE"/>
    <w:rsid w:val="00A6348B"/>
    <w:rsid w:val="00A64860"/>
    <w:rsid w:val="00A651FF"/>
    <w:rsid w:val="00A66818"/>
    <w:rsid w:val="00A70713"/>
    <w:rsid w:val="00A7321C"/>
    <w:rsid w:val="00A74332"/>
    <w:rsid w:val="00A76D46"/>
    <w:rsid w:val="00A82989"/>
    <w:rsid w:val="00A91022"/>
    <w:rsid w:val="00A96768"/>
    <w:rsid w:val="00AA47AB"/>
    <w:rsid w:val="00AA5B04"/>
    <w:rsid w:val="00AA6259"/>
    <w:rsid w:val="00AB1327"/>
    <w:rsid w:val="00AB2AF4"/>
    <w:rsid w:val="00AB2B68"/>
    <w:rsid w:val="00AB53F0"/>
    <w:rsid w:val="00AC2C6D"/>
    <w:rsid w:val="00AC303B"/>
    <w:rsid w:val="00AC4542"/>
    <w:rsid w:val="00AC6BC5"/>
    <w:rsid w:val="00AD2779"/>
    <w:rsid w:val="00AD5CB9"/>
    <w:rsid w:val="00AE2F1F"/>
    <w:rsid w:val="00AE37B3"/>
    <w:rsid w:val="00AE4020"/>
    <w:rsid w:val="00AE7EA8"/>
    <w:rsid w:val="00AF04E0"/>
    <w:rsid w:val="00AF34C7"/>
    <w:rsid w:val="00B01CFC"/>
    <w:rsid w:val="00B10098"/>
    <w:rsid w:val="00B23BB3"/>
    <w:rsid w:val="00B244CE"/>
    <w:rsid w:val="00B24692"/>
    <w:rsid w:val="00B27102"/>
    <w:rsid w:val="00B27840"/>
    <w:rsid w:val="00B30F0C"/>
    <w:rsid w:val="00B33494"/>
    <w:rsid w:val="00B35239"/>
    <w:rsid w:val="00B435A3"/>
    <w:rsid w:val="00B44691"/>
    <w:rsid w:val="00B45BDA"/>
    <w:rsid w:val="00B61C21"/>
    <w:rsid w:val="00B628E7"/>
    <w:rsid w:val="00B62D69"/>
    <w:rsid w:val="00B70B53"/>
    <w:rsid w:val="00B71675"/>
    <w:rsid w:val="00B721CC"/>
    <w:rsid w:val="00B77690"/>
    <w:rsid w:val="00B8129A"/>
    <w:rsid w:val="00B827CC"/>
    <w:rsid w:val="00B84833"/>
    <w:rsid w:val="00B84FA3"/>
    <w:rsid w:val="00B925BA"/>
    <w:rsid w:val="00B96FE4"/>
    <w:rsid w:val="00BA6FCB"/>
    <w:rsid w:val="00BA7229"/>
    <w:rsid w:val="00BA749F"/>
    <w:rsid w:val="00BA7B5E"/>
    <w:rsid w:val="00BB1C2D"/>
    <w:rsid w:val="00BB352D"/>
    <w:rsid w:val="00BB50E4"/>
    <w:rsid w:val="00BD2E43"/>
    <w:rsid w:val="00BD711F"/>
    <w:rsid w:val="00BE108E"/>
    <w:rsid w:val="00BE113A"/>
    <w:rsid w:val="00BE5249"/>
    <w:rsid w:val="00BE5A19"/>
    <w:rsid w:val="00BE68C8"/>
    <w:rsid w:val="00BF038A"/>
    <w:rsid w:val="00BF3510"/>
    <w:rsid w:val="00C056B5"/>
    <w:rsid w:val="00C107CF"/>
    <w:rsid w:val="00C11FA8"/>
    <w:rsid w:val="00C16E63"/>
    <w:rsid w:val="00C205E7"/>
    <w:rsid w:val="00C227FE"/>
    <w:rsid w:val="00C22ADF"/>
    <w:rsid w:val="00C2348B"/>
    <w:rsid w:val="00C25D4E"/>
    <w:rsid w:val="00C25DEF"/>
    <w:rsid w:val="00C3176B"/>
    <w:rsid w:val="00C33CFF"/>
    <w:rsid w:val="00C34E91"/>
    <w:rsid w:val="00C40AA4"/>
    <w:rsid w:val="00C4326D"/>
    <w:rsid w:val="00C47D31"/>
    <w:rsid w:val="00C50121"/>
    <w:rsid w:val="00C507FE"/>
    <w:rsid w:val="00C52A0A"/>
    <w:rsid w:val="00C549A0"/>
    <w:rsid w:val="00C57634"/>
    <w:rsid w:val="00C63071"/>
    <w:rsid w:val="00C75B14"/>
    <w:rsid w:val="00C843B7"/>
    <w:rsid w:val="00C92024"/>
    <w:rsid w:val="00CA182F"/>
    <w:rsid w:val="00CA1CE7"/>
    <w:rsid w:val="00CA3630"/>
    <w:rsid w:val="00CB5433"/>
    <w:rsid w:val="00CB79AA"/>
    <w:rsid w:val="00CC46B8"/>
    <w:rsid w:val="00CC498F"/>
    <w:rsid w:val="00CD153C"/>
    <w:rsid w:val="00CD55CD"/>
    <w:rsid w:val="00CD7D76"/>
    <w:rsid w:val="00CE05AF"/>
    <w:rsid w:val="00CE7032"/>
    <w:rsid w:val="00CF220E"/>
    <w:rsid w:val="00D017F8"/>
    <w:rsid w:val="00D04B14"/>
    <w:rsid w:val="00D052C2"/>
    <w:rsid w:val="00D05C4B"/>
    <w:rsid w:val="00D07D8A"/>
    <w:rsid w:val="00D13DDD"/>
    <w:rsid w:val="00D21AB4"/>
    <w:rsid w:val="00D24FF6"/>
    <w:rsid w:val="00D2564F"/>
    <w:rsid w:val="00D25EB7"/>
    <w:rsid w:val="00D27292"/>
    <w:rsid w:val="00D323D6"/>
    <w:rsid w:val="00D4251E"/>
    <w:rsid w:val="00D428A0"/>
    <w:rsid w:val="00D43316"/>
    <w:rsid w:val="00D508F0"/>
    <w:rsid w:val="00D60247"/>
    <w:rsid w:val="00D60D6B"/>
    <w:rsid w:val="00D80534"/>
    <w:rsid w:val="00D83769"/>
    <w:rsid w:val="00D90F79"/>
    <w:rsid w:val="00D933CD"/>
    <w:rsid w:val="00D93496"/>
    <w:rsid w:val="00D93BC4"/>
    <w:rsid w:val="00D94030"/>
    <w:rsid w:val="00DA5752"/>
    <w:rsid w:val="00DB1A2D"/>
    <w:rsid w:val="00DB537D"/>
    <w:rsid w:val="00DE2AE2"/>
    <w:rsid w:val="00DE32A7"/>
    <w:rsid w:val="00DE6AD7"/>
    <w:rsid w:val="00E006AF"/>
    <w:rsid w:val="00E111BE"/>
    <w:rsid w:val="00E16192"/>
    <w:rsid w:val="00E27D2E"/>
    <w:rsid w:val="00E329E1"/>
    <w:rsid w:val="00E33DD0"/>
    <w:rsid w:val="00E34A5A"/>
    <w:rsid w:val="00E420B3"/>
    <w:rsid w:val="00E42214"/>
    <w:rsid w:val="00E429FC"/>
    <w:rsid w:val="00E44B67"/>
    <w:rsid w:val="00E51EA7"/>
    <w:rsid w:val="00E5217D"/>
    <w:rsid w:val="00E525EC"/>
    <w:rsid w:val="00E72536"/>
    <w:rsid w:val="00E740C7"/>
    <w:rsid w:val="00E7680E"/>
    <w:rsid w:val="00E76F55"/>
    <w:rsid w:val="00E8073A"/>
    <w:rsid w:val="00E80A51"/>
    <w:rsid w:val="00E80B76"/>
    <w:rsid w:val="00E85BF0"/>
    <w:rsid w:val="00E87EDC"/>
    <w:rsid w:val="00E9013A"/>
    <w:rsid w:val="00E90274"/>
    <w:rsid w:val="00E910A3"/>
    <w:rsid w:val="00E927F1"/>
    <w:rsid w:val="00E931C0"/>
    <w:rsid w:val="00EA7C2F"/>
    <w:rsid w:val="00EC22CB"/>
    <w:rsid w:val="00EC737B"/>
    <w:rsid w:val="00ED1A89"/>
    <w:rsid w:val="00ED45E8"/>
    <w:rsid w:val="00ED68A3"/>
    <w:rsid w:val="00EE09A1"/>
    <w:rsid w:val="00F00CC4"/>
    <w:rsid w:val="00F068BE"/>
    <w:rsid w:val="00F068CB"/>
    <w:rsid w:val="00F10AD2"/>
    <w:rsid w:val="00F11048"/>
    <w:rsid w:val="00F1329B"/>
    <w:rsid w:val="00F15699"/>
    <w:rsid w:val="00F33E9C"/>
    <w:rsid w:val="00F36B91"/>
    <w:rsid w:val="00F427A4"/>
    <w:rsid w:val="00F43875"/>
    <w:rsid w:val="00F54DC1"/>
    <w:rsid w:val="00F57453"/>
    <w:rsid w:val="00F57B5F"/>
    <w:rsid w:val="00F621AC"/>
    <w:rsid w:val="00F701F6"/>
    <w:rsid w:val="00F72723"/>
    <w:rsid w:val="00F806C3"/>
    <w:rsid w:val="00F807ED"/>
    <w:rsid w:val="00F85885"/>
    <w:rsid w:val="00F86100"/>
    <w:rsid w:val="00F86542"/>
    <w:rsid w:val="00F91FE5"/>
    <w:rsid w:val="00F97271"/>
    <w:rsid w:val="00FA4EA4"/>
    <w:rsid w:val="00FB1C6E"/>
    <w:rsid w:val="00FB26A9"/>
    <w:rsid w:val="00FB2EA7"/>
    <w:rsid w:val="00FB76B6"/>
    <w:rsid w:val="00FC1090"/>
    <w:rsid w:val="00FC2D1F"/>
    <w:rsid w:val="00FC4E8D"/>
    <w:rsid w:val="00FD1396"/>
    <w:rsid w:val="00FE6FD0"/>
    <w:rsid w:val="00FF2A1A"/>
    <w:rsid w:val="00FF6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A984DC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rmal1">
    <w:name w:val="Normal1"/>
    <w:rsid w:val="00560F89"/>
    <w:pPr>
      <w:spacing w:after="180" w:line="350" w:lineRule="auto"/>
    </w:pPr>
    <w:rPr>
      <w:rFonts w:cs="Cambria"/>
      <w:color w:val="333333"/>
      <w:sz w:val="22"/>
      <w:szCs w:val="20"/>
    </w:rPr>
  </w:style>
  <w:style w:type="paragraph" w:customStyle="1" w:styleId="Numberandpartandmarksavailable">
    <w:name w:val="Number and part and marks available"/>
    <w:basedOn w:val="Normal1"/>
    <w:next w:val="Normal1"/>
    <w:rsid w:val="00560F89"/>
    <w:pPr>
      <w:ind w:left="-360"/>
      <w:contextualSpacing/>
    </w:pPr>
  </w:style>
  <w:style w:type="character" w:styleId="PlaceholderText">
    <w:name w:val="Placeholder Text"/>
    <w:basedOn w:val="DefaultParagraphFont"/>
    <w:uiPriority w:val="99"/>
    <w:semiHidden/>
    <w:rsid w:val="001D74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hris:Library:Application%20Support:Microsoft:Office:User%20Templates:My%20Templates:BECA%20Classwor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  <a:effectLst/>
        <a:extLst>
          <a:ext uri="{FAA26D3D-D897-4be2-8F04-BA451C77F1D7}">
            <ma14:placeholderFlag xmlns:ma14="http://schemas.microsoft.com/office/mac/drawingml/2011/main"/>
          </a:ext>
          <a:ext uri="{C572A759-6A51-4108-AA02-DFA0A04FC94B}">
            <ma14:wrappingTextBoxFlag xmlns:ma14="http://schemas.microsoft.com/office/mac/drawingml/2011/main"/>
          </a:ext>
        </a:extLst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B5418A-CC14-3F42-B625-857DEDF13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HD:Users:chris:Library:Application Support:Microsoft:Office:User Templates:My Templates:BECA Classwork.dotx</Template>
  <TotalTime>4</TotalTime>
  <Pages>7</Pages>
  <Words>321</Words>
  <Characters>1833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4</cp:revision>
  <cp:lastPrinted>2017-11-26T16:57:00Z</cp:lastPrinted>
  <dcterms:created xsi:type="dcterms:W3CDTF">2017-11-21T15:47:00Z</dcterms:created>
  <dcterms:modified xsi:type="dcterms:W3CDTF">2017-11-26T19:44:00Z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