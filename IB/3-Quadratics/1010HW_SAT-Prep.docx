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B564A" w14:textId="32538450" w:rsidR="00203B9A" w:rsidRPr="00203B9A" w:rsidRDefault="00A56ACD" w:rsidP="00203B9A">
      <w:pPr>
        <w:tabs>
          <w:tab w:val="left" w:pos="720"/>
          <w:tab w:val="left" w:pos="3600"/>
          <w:tab w:val="left" w:pos="4320"/>
          <w:tab w:val="left" w:pos="5040"/>
          <w:tab w:val="left" w:pos="7200"/>
          <w:tab w:val="right" w:pos="9180"/>
        </w:tabs>
        <w:spacing w:after="120" w:line="360" w:lineRule="auto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b/>
        </w:rPr>
        <w:t>Home</w:t>
      </w:r>
      <w:r w:rsidR="00203B9A">
        <w:rPr>
          <w:rFonts w:asciiTheme="minorHAnsi" w:hAnsiTheme="minorHAnsi"/>
          <w:b/>
        </w:rPr>
        <w:t>work</w:t>
      </w:r>
      <w:r w:rsidR="00203B9A">
        <w:rPr>
          <w:rFonts w:asciiTheme="minorHAnsi" w:hAnsiTheme="minorHAnsi"/>
        </w:rPr>
        <w:t xml:space="preserve">  --</w:t>
      </w:r>
      <w:proofErr w:type="gramEnd"/>
      <w:r w:rsidR="00203B9A">
        <w:rPr>
          <w:rFonts w:asciiTheme="minorHAnsi" w:hAnsiTheme="minorHAnsi"/>
        </w:rPr>
        <w:t xml:space="preserve"> </w:t>
      </w:r>
      <w:r w:rsidR="00203B9A" w:rsidRPr="00203B9A">
        <w:rPr>
          <w:rFonts w:asciiTheme="minorHAnsi" w:hAnsiTheme="minorHAnsi"/>
          <w:b/>
          <w:bCs/>
        </w:rPr>
        <w:t>SAT problem solving practice test 01</w:t>
      </w:r>
      <w:r w:rsidR="00203B9A">
        <w:rPr>
          <w:rFonts w:asciiTheme="minorHAnsi" w:hAnsiTheme="minorHAnsi"/>
          <w:b/>
          <w:bCs/>
        </w:rPr>
        <w:t xml:space="preserve"> (online at MajorTests.com)</w:t>
      </w:r>
    </w:p>
    <w:p w14:paraId="1049F927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b/>
          <w:bCs/>
        </w:rPr>
        <w:t>1.</w:t>
      </w:r>
      <w:r w:rsidRPr="00203B9A">
        <w:rPr>
          <w:rFonts w:asciiTheme="minorHAnsi" w:hAnsiTheme="minorHAnsi"/>
        </w:rPr>
        <w:t xml:space="preserve"> Of the following, which is greater than </w:t>
      </w:r>
      <w:proofErr w:type="gramStart"/>
      <w:r w:rsidRPr="00203B9A">
        <w:rPr>
          <w:rFonts w:asciiTheme="minorHAnsi" w:hAnsiTheme="minorHAnsi"/>
        </w:rPr>
        <w:t>½ ?</w:t>
      </w:r>
      <w:proofErr w:type="gramEnd"/>
    </w:p>
    <w:p w14:paraId="00E7FD5A" w14:textId="77777777" w:rsid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</w:rPr>
        <w:t>A. 2/5  B. 4/7  C. 4</w:t>
      </w:r>
      <w:bookmarkStart w:id="0" w:name="_GoBack"/>
      <w:bookmarkEnd w:id="0"/>
      <w:r w:rsidRPr="00203B9A">
        <w:rPr>
          <w:rFonts w:asciiTheme="minorHAnsi" w:hAnsiTheme="minorHAnsi"/>
        </w:rPr>
        <w:t>/9  D. 5/11  E. 6/13</w:t>
      </w:r>
    </w:p>
    <w:p w14:paraId="5EEF114D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</w:p>
    <w:p w14:paraId="1477AC3D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b/>
          <w:bCs/>
        </w:rPr>
        <w:t>2.</w:t>
      </w:r>
      <w:r w:rsidRPr="00203B9A">
        <w:rPr>
          <w:rFonts w:asciiTheme="minorHAnsi" w:hAnsiTheme="minorHAnsi"/>
        </w:rPr>
        <w:t xml:space="preserve"> If an object travels at five feet per second, how many feet does it travel in one hour?</w:t>
      </w:r>
    </w:p>
    <w:p w14:paraId="4E17695D" w14:textId="77777777" w:rsid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</w:rPr>
        <w:t>A. 30  B. 300  C. 720  D. 1800  E. 18000</w:t>
      </w:r>
    </w:p>
    <w:p w14:paraId="73320061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</w:p>
    <w:p w14:paraId="60458325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b/>
          <w:bCs/>
        </w:rPr>
        <w:t>3.</w:t>
      </w:r>
      <w:r w:rsidRPr="00203B9A">
        <w:rPr>
          <w:rFonts w:asciiTheme="minorHAnsi" w:hAnsiTheme="minorHAnsi"/>
        </w:rPr>
        <w:t xml:space="preserve"> What is the average (arithmetic mean) of all the multiples of ten from 10 to 190 inclusive?</w:t>
      </w:r>
    </w:p>
    <w:p w14:paraId="65C510A9" w14:textId="77777777" w:rsid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</w:rPr>
        <w:t>A. 90  B. 95  C. 100  D. 105  E. 110</w:t>
      </w:r>
    </w:p>
    <w:p w14:paraId="541D04A7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</w:p>
    <w:p w14:paraId="78484BAA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b/>
          <w:bCs/>
        </w:rPr>
        <w:t>4.</w:t>
      </w:r>
      <w:r w:rsidRPr="00203B9A">
        <w:rPr>
          <w:rFonts w:asciiTheme="minorHAnsi" w:hAnsiTheme="minorHAnsi"/>
        </w:rPr>
        <w:t xml:space="preserve"> A cubical block of metal weighs 6 pounds. How much will another cube of the same metal weigh if its sides are twice as long?</w:t>
      </w:r>
    </w:p>
    <w:p w14:paraId="088BA02A" w14:textId="77777777" w:rsid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</w:rPr>
        <w:t>A. 48  B. 32  C. 24  D. 18  E. 12</w:t>
      </w:r>
    </w:p>
    <w:p w14:paraId="6F8C11D8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</w:p>
    <w:p w14:paraId="6B957A36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b/>
          <w:bCs/>
        </w:rPr>
        <w:t>5.</w:t>
      </w:r>
      <w:r w:rsidRPr="00203B9A">
        <w:rPr>
          <w:rFonts w:asciiTheme="minorHAnsi" w:hAnsiTheme="minorHAnsi"/>
        </w:rPr>
        <w:t xml:space="preserve"> In a class of 78 students 41 are taking French, 22 are taking German. Of the students taking French or German, 9 are taking both courses. How many students are not enrolled in either course?</w:t>
      </w:r>
    </w:p>
    <w:p w14:paraId="607E5570" w14:textId="77777777" w:rsid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</w:rPr>
        <w:t>A. 6  B. 15  C. 24  D. 33  E. 54</w:t>
      </w:r>
    </w:p>
    <w:p w14:paraId="69A09236" w14:textId="77777777" w:rsidR="00203B9A" w:rsidRDefault="00203B9A" w:rsidP="00203B9A">
      <w:pPr>
        <w:spacing w:line="360" w:lineRule="auto"/>
        <w:rPr>
          <w:rFonts w:asciiTheme="minorHAnsi" w:hAnsiTheme="minorHAnsi"/>
        </w:rPr>
      </w:pPr>
    </w:p>
    <w:p w14:paraId="50160A5E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</w:p>
    <w:p w14:paraId="78988F70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b/>
          <w:bCs/>
        </w:rPr>
        <w:t>6.</w:t>
      </w:r>
      <w:r w:rsidRPr="00203B9A">
        <w:rPr>
          <w:rFonts w:asciiTheme="minorHAnsi" w:hAnsiTheme="minorHAnsi"/>
        </w:rPr>
        <w:t xml:space="preserve"> If f(x) = </w:t>
      </w:r>
      <w:proofErr w:type="gramStart"/>
      <w:r w:rsidRPr="00203B9A">
        <w:rPr>
          <w:rFonts w:asciiTheme="minorHAnsi" w:hAnsiTheme="minorHAnsi"/>
        </w:rPr>
        <w:t>│(</w:t>
      </w:r>
      <w:proofErr w:type="gramEnd"/>
      <w:r w:rsidRPr="00203B9A">
        <w:rPr>
          <w:rFonts w:asciiTheme="minorHAnsi" w:hAnsiTheme="minorHAnsi"/>
        </w:rPr>
        <w:t>x² – 50)│, what is the value of f(-5) ?</w:t>
      </w:r>
    </w:p>
    <w:p w14:paraId="0FC3ACFB" w14:textId="77777777" w:rsid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</w:rPr>
        <w:t>A. 75  B. 25  C. 0  D. -25  E. -75</w:t>
      </w:r>
    </w:p>
    <w:p w14:paraId="60CFE53C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</w:p>
    <w:p w14:paraId="229A16A6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b/>
          <w:bCs/>
        </w:rPr>
        <w:t>7.</w:t>
      </w:r>
      <w:r w:rsidRPr="00203B9A">
        <w:rPr>
          <w:rFonts w:asciiTheme="minorHAnsi" w:hAnsiTheme="minorHAnsi"/>
        </w:rPr>
        <w:t xml:space="preserve"> </w:t>
      </w:r>
      <w:proofErr w:type="gramStart"/>
      <w:r w:rsidRPr="00203B9A">
        <w:rPr>
          <w:rFonts w:asciiTheme="minorHAnsi" w:hAnsiTheme="minorHAnsi"/>
        </w:rPr>
        <w:t>( √</w:t>
      </w:r>
      <w:proofErr w:type="gramEnd"/>
      <w:r w:rsidRPr="00203B9A">
        <w:rPr>
          <w:rFonts w:asciiTheme="minorHAnsi" w:hAnsiTheme="minorHAnsi"/>
        </w:rPr>
        <w:t>2 - √3 )² =</w:t>
      </w:r>
    </w:p>
    <w:p w14:paraId="0C63AEB5" w14:textId="77777777" w:rsid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</w:rPr>
        <w:t>A. 5 - 2√6  </w:t>
      </w:r>
      <w:r>
        <w:rPr>
          <w:rFonts w:asciiTheme="minorHAnsi" w:hAnsiTheme="minorHAnsi"/>
        </w:rPr>
        <w:tab/>
      </w:r>
      <w:r w:rsidRPr="00203B9A">
        <w:rPr>
          <w:rFonts w:asciiTheme="minorHAnsi" w:hAnsiTheme="minorHAnsi"/>
        </w:rPr>
        <w:t>B. 5 - √6  </w:t>
      </w:r>
      <w:r>
        <w:rPr>
          <w:rFonts w:asciiTheme="minorHAnsi" w:hAnsiTheme="minorHAnsi"/>
        </w:rPr>
        <w:tab/>
      </w:r>
      <w:r w:rsidRPr="00203B9A">
        <w:rPr>
          <w:rFonts w:asciiTheme="minorHAnsi" w:hAnsiTheme="minorHAnsi"/>
        </w:rPr>
        <w:t>C. 1 - 2√6  </w:t>
      </w:r>
      <w:r>
        <w:rPr>
          <w:rFonts w:asciiTheme="minorHAnsi" w:hAnsiTheme="minorHAnsi"/>
        </w:rPr>
        <w:tab/>
      </w:r>
      <w:r w:rsidRPr="00203B9A">
        <w:rPr>
          <w:rFonts w:asciiTheme="minorHAnsi" w:hAnsiTheme="minorHAnsi"/>
        </w:rPr>
        <w:t>D. 1 - √2  </w:t>
      </w:r>
      <w:r>
        <w:rPr>
          <w:rFonts w:asciiTheme="minorHAnsi" w:hAnsiTheme="minorHAnsi"/>
        </w:rPr>
        <w:tab/>
      </w:r>
      <w:r w:rsidRPr="00203B9A">
        <w:rPr>
          <w:rFonts w:asciiTheme="minorHAnsi" w:hAnsiTheme="minorHAnsi"/>
        </w:rPr>
        <w:t>E. 1</w:t>
      </w:r>
    </w:p>
    <w:p w14:paraId="67320568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</w:p>
    <w:p w14:paraId="050654B4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b/>
          <w:bCs/>
        </w:rPr>
        <w:t>8.</w:t>
      </w:r>
      <w:r w:rsidRPr="00203B9A">
        <w:rPr>
          <w:rFonts w:asciiTheme="minorHAnsi" w:hAnsiTheme="minorHAnsi"/>
        </w:rPr>
        <w:t xml:space="preserve"> 2</w:t>
      </w:r>
      <w:r w:rsidRPr="00203B9A">
        <w:rPr>
          <w:rFonts w:asciiTheme="minorHAnsi" w:hAnsiTheme="minorHAnsi"/>
          <w:vertAlign w:val="superscript"/>
        </w:rPr>
        <w:t>30</w:t>
      </w:r>
      <w:r w:rsidRPr="00203B9A">
        <w:rPr>
          <w:rFonts w:asciiTheme="minorHAnsi" w:hAnsiTheme="minorHAnsi"/>
        </w:rPr>
        <w:t xml:space="preserve"> + 2</w:t>
      </w:r>
      <w:r w:rsidRPr="00203B9A">
        <w:rPr>
          <w:rFonts w:asciiTheme="minorHAnsi" w:hAnsiTheme="minorHAnsi"/>
          <w:vertAlign w:val="superscript"/>
        </w:rPr>
        <w:t>30</w:t>
      </w:r>
      <w:r w:rsidRPr="00203B9A">
        <w:rPr>
          <w:rFonts w:asciiTheme="minorHAnsi" w:hAnsiTheme="minorHAnsi"/>
        </w:rPr>
        <w:t xml:space="preserve"> + 2</w:t>
      </w:r>
      <w:r w:rsidRPr="00203B9A">
        <w:rPr>
          <w:rFonts w:asciiTheme="minorHAnsi" w:hAnsiTheme="minorHAnsi"/>
          <w:vertAlign w:val="superscript"/>
        </w:rPr>
        <w:t>30</w:t>
      </w:r>
      <w:r w:rsidRPr="00203B9A">
        <w:rPr>
          <w:rFonts w:asciiTheme="minorHAnsi" w:hAnsiTheme="minorHAnsi"/>
        </w:rPr>
        <w:t xml:space="preserve"> + 2</w:t>
      </w:r>
      <w:r w:rsidRPr="00203B9A">
        <w:rPr>
          <w:rFonts w:asciiTheme="minorHAnsi" w:hAnsiTheme="minorHAnsi"/>
          <w:vertAlign w:val="superscript"/>
        </w:rPr>
        <w:t>30</w:t>
      </w:r>
      <w:r w:rsidRPr="00203B9A">
        <w:rPr>
          <w:rFonts w:asciiTheme="minorHAnsi" w:hAnsiTheme="minorHAnsi"/>
        </w:rPr>
        <w:t xml:space="preserve">  =</w:t>
      </w:r>
    </w:p>
    <w:p w14:paraId="5EEC42C6" w14:textId="77777777" w:rsid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</w:rPr>
        <w:t>A. 8</w:t>
      </w:r>
      <w:r w:rsidRPr="00203B9A">
        <w:rPr>
          <w:rFonts w:asciiTheme="minorHAnsi" w:hAnsiTheme="minorHAnsi"/>
          <w:vertAlign w:val="superscript"/>
        </w:rPr>
        <w:t>120</w:t>
      </w:r>
      <w:r w:rsidRPr="00203B9A">
        <w:rPr>
          <w:rFonts w:asciiTheme="minorHAnsi" w:hAnsiTheme="minorHAnsi"/>
        </w:rPr>
        <w:t xml:space="preserve">  B. 8</w:t>
      </w:r>
      <w:r w:rsidRPr="00203B9A">
        <w:rPr>
          <w:rFonts w:asciiTheme="minorHAnsi" w:hAnsiTheme="minorHAnsi"/>
          <w:vertAlign w:val="superscript"/>
        </w:rPr>
        <w:t>30</w:t>
      </w:r>
      <w:r w:rsidRPr="00203B9A">
        <w:rPr>
          <w:rFonts w:asciiTheme="minorHAnsi" w:hAnsiTheme="minorHAnsi"/>
        </w:rPr>
        <w:t xml:space="preserve">  C. 2</w:t>
      </w:r>
      <w:r w:rsidRPr="00203B9A">
        <w:rPr>
          <w:rFonts w:asciiTheme="minorHAnsi" w:hAnsiTheme="minorHAnsi"/>
          <w:vertAlign w:val="superscript"/>
        </w:rPr>
        <w:t>32</w:t>
      </w:r>
      <w:r w:rsidRPr="00203B9A">
        <w:rPr>
          <w:rFonts w:asciiTheme="minorHAnsi" w:hAnsiTheme="minorHAnsi"/>
        </w:rPr>
        <w:t xml:space="preserve">  D. 2</w:t>
      </w:r>
      <w:r w:rsidRPr="00203B9A">
        <w:rPr>
          <w:rFonts w:asciiTheme="minorHAnsi" w:hAnsiTheme="minorHAnsi"/>
          <w:vertAlign w:val="superscript"/>
        </w:rPr>
        <w:t>30</w:t>
      </w:r>
      <w:r w:rsidRPr="00203B9A">
        <w:rPr>
          <w:rFonts w:asciiTheme="minorHAnsi" w:hAnsiTheme="minorHAnsi"/>
        </w:rPr>
        <w:t xml:space="preserve">  E. 2</w:t>
      </w:r>
      <w:r w:rsidRPr="00203B9A">
        <w:rPr>
          <w:rFonts w:asciiTheme="minorHAnsi" w:hAnsiTheme="minorHAnsi"/>
          <w:vertAlign w:val="superscript"/>
        </w:rPr>
        <w:t>26</w:t>
      </w:r>
    </w:p>
    <w:p w14:paraId="28CA876A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</w:p>
    <w:p w14:paraId="7CB9AD0B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noProof/>
        </w:rPr>
        <w:lastRenderedPageBreak/>
        <w:drawing>
          <wp:inline distT="0" distB="0" distL="0" distR="0" wp14:anchorId="766724C5" wp14:editId="6DFA9D37">
            <wp:extent cx="3210560" cy="195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8065" w14:textId="77777777" w:rsidR="00203B9A" w:rsidRDefault="00203B9A" w:rsidP="00203B9A">
      <w:pPr>
        <w:spacing w:line="360" w:lineRule="auto"/>
        <w:rPr>
          <w:rFonts w:asciiTheme="minorHAnsi" w:hAnsiTheme="minorHAnsi"/>
          <w:b/>
          <w:bCs/>
        </w:rPr>
      </w:pPr>
    </w:p>
    <w:p w14:paraId="31BA9735" w14:textId="77777777" w:rsid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b/>
          <w:bCs/>
        </w:rPr>
        <w:t>9.</w:t>
      </w:r>
      <w:r w:rsidRPr="00203B9A">
        <w:rPr>
          <w:rFonts w:asciiTheme="minorHAnsi" w:hAnsiTheme="minorHAnsi"/>
        </w:rPr>
        <w:t xml:space="preserve"> Amy has to visit towns B and C in any order. The roads connecting these towns with her home are shown on the diagram. How many different routes can she take starting from A and returning to A, going through both B and C (but not more than once through each) and not travelling any road twice on the same trip?</w:t>
      </w:r>
    </w:p>
    <w:p w14:paraId="5E47911D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</w:p>
    <w:p w14:paraId="7A96DC99" w14:textId="77777777" w:rsidR="00203B9A" w:rsidRDefault="00203B9A" w:rsidP="00203B9A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</w:rPr>
        <w:t>10  </w:t>
      </w:r>
      <w:r>
        <w:rPr>
          <w:rFonts w:asciiTheme="minorHAnsi" w:hAnsiTheme="minorHAnsi"/>
        </w:rPr>
        <w:tab/>
      </w:r>
      <w:r w:rsidRPr="00203B9A">
        <w:rPr>
          <w:rFonts w:asciiTheme="minorHAnsi" w:hAnsiTheme="minorHAnsi"/>
        </w:rPr>
        <w:t>B. 8  </w:t>
      </w:r>
      <w:r>
        <w:rPr>
          <w:rFonts w:asciiTheme="minorHAnsi" w:hAnsiTheme="minorHAnsi"/>
        </w:rPr>
        <w:tab/>
      </w:r>
      <w:r w:rsidRPr="00203B9A">
        <w:rPr>
          <w:rFonts w:asciiTheme="minorHAnsi" w:hAnsiTheme="minorHAnsi"/>
        </w:rPr>
        <w:t>C. 6  </w:t>
      </w:r>
      <w:r>
        <w:rPr>
          <w:rFonts w:asciiTheme="minorHAnsi" w:hAnsiTheme="minorHAnsi"/>
        </w:rPr>
        <w:tab/>
      </w:r>
      <w:r w:rsidRPr="00203B9A">
        <w:rPr>
          <w:rFonts w:asciiTheme="minorHAnsi" w:hAnsiTheme="minorHAnsi"/>
        </w:rPr>
        <w:t>D. 4  </w:t>
      </w:r>
      <w:r>
        <w:rPr>
          <w:rFonts w:asciiTheme="minorHAnsi" w:hAnsiTheme="minorHAnsi"/>
        </w:rPr>
        <w:tab/>
      </w:r>
      <w:r w:rsidRPr="00203B9A">
        <w:rPr>
          <w:rFonts w:asciiTheme="minorHAnsi" w:hAnsiTheme="minorHAnsi"/>
        </w:rPr>
        <w:t>E. 2</w:t>
      </w:r>
    </w:p>
    <w:p w14:paraId="0899DC56" w14:textId="77777777" w:rsidR="00203B9A" w:rsidRPr="00203B9A" w:rsidRDefault="00203B9A" w:rsidP="00203B9A">
      <w:pPr>
        <w:pStyle w:val="ListParagraph"/>
        <w:spacing w:line="360" w:lineRule="auto"/>
        <w:rPr>
          <w:rFonts w:asciiTheme="minorHAnsi" w:hAnsiTheme="minorHAnsi"/>
        </w:rPr>
      </w:pPr>
    </w:p>
    <w:p w14:paraId="11A6815F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</w:p>
    <w:p w14:paraId="3BBDE0D8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noProof/>
        </w:rPr>
        <w:drawing>
          <wp:inline distT="0" distB="0" distL="0" distR="0" wp14:anchorId="426E265D" wp14:editId="16C2A078">
            <wp:extent cx="3250565" cy="15017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954F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  <w:b/>
          <w:bCs/>
        </w:rPr>
        <w:t>10.</w:t>
      </w:r>
      <w:r w:rsidRPr="00203B9A">
        <w:rPr>
          <w:rFonts w:asciiTheme="minorHAnsi" w:hAnsiTheme="minorHAnsi"/>
        </w:rPr>
        <w:t xml:space="preserve"> In the figure above AD = 4, AB = 3 and CD = 9. What is the area of triangle </w:t>
      </w:r>
      <w:proofErr w:type="gramStart"/>
      <w:r w:rsidRPr="00203B9A">
        <w:rPr>
          <w:rFonts w:asciiTheme="minorHAnsi" w:hAnsiTheme="minorHAnsi"/>
        </w:rPr>
        <w:t>AEC ?</w:t>
      </w:r>
      <w:proofErr w:type="gramEnd"/>
    </w:p>
    <w:p w14:paraId="66D7E58B" w14:textId="77777777" w:rsidR="00203B9A" w:rsidRPr="00203B9A" w:rsidRDefault="00203B9A" w:rsidP="00203B9A">
      <w:pPr>
        <w:spacing w:line="360" w:lineRule="auto"/>
        <w:rPr>
          <w:rFonts w:asciiTheme="minorHAnsi" w:hAnsiTheme="minorHAnsi"/>
        </w:rPr>
      </w:pPr>
      <w:r w:rsidRPr="00203B9A">
        <w:rPr>
          <w:rFonts w:asciiTheme="minorHAnsi" w:hAnsiTheme="minorHAnsi"/>
        </w:rPr>
        <w:t>A. 18  B. 13.5  C. 9  D. 4.5  E. 3</w:t>
      </w:r>
    </w:p>
    <w:p w14:paraId="038DEA6E" w14:textId="77777777" w:rsidR="00A3748E" w:rsidRPr="00164815" w:rsidRDefault="00A3748E" w:rsidP="00203B9A">
      <w:pPr>
        <w:spacing w:line="360" w:lineRule="auto"/>
        <w:rPr>
          <w:rFonts w:asciiTheme="minorHAnsi" w:hAnsiTheme="minorHAnsi"/>
        </w:rPr>
      </w:pPr>
    </w:p>
    <w:sectPr w:rsidR="00A3748E" w:rsidRPr="00164815" w:rsidSect="00007880">
      <w:headerReference w:type="default" r:id="rId10"/>
      <w:headerReference w:type="first" r:id="rId11"/>
      <w:pgSz w:w="12240" w:h="15840"/>
      <w:pgMar w:top="1584" w:right="1440" w:bottom="1440" w:left="1440" w:header="1008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70050" w14:textId="77777777" w:rsidR="00E43694" w:rsidRDefault="00E43694" w:rsidP="00F72723">
      <w:r>
        <w:separator/>
      </w:r>
    </w:p>
  </w:endnote>
  <w:endnote w:type="continuationSeparator" w:id="0">
    <w:p w14:paraId="4D027400" w14:textId="77777777" w:rsidR="00E43694" w:rsidRDefault="00E43694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4F24B" w14:textId="77777777" w:rsidR="00E43694" w:rsidRDefault="00E43694" w:rsidP="00F72723">
      <w:r>
        <w:separator/>
      </w:r>
    </w:p>
  </w:footnote>
  <w:footnote w:type="continuationSeparator" w:id="0">
    <w:p w14:paraId="7D4B5859" w14:textId="77777777" w:rsidR="00E43694" w:rsidRDefault="00E43694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4E27E" w14:textId="77777777" w:rsidR="00B96FE4" w:rsidRPr="002C2EBF" w:rsidRDefault="00B96FE4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 xml:space="preserve">BECA / </w:t>
    </w:r>
    <w:r w:rsidR="00491681">
      <w:rPr>
        <w:rFonts w:ascii="Times New Roman" w:hAnsi="Times New Roman"/>
      </w:rPr>
      <w:t>D</w:t>
    </w:r>
    <w:r w:rsidRPr="002C2EBF">
      <w:rPr>
        <w:rFonts w:ascii="Times New Roman" w:hAnsi="Times New Roman"/>
      </w:rPr>
      <w:t xml:space="preserve">r. Huson / </w:t>
    </w:r>
    <w:r w:rsidR="00491681">
      <w:rPr>
        <w:rFonts w:ascii="Times New Roman" w:hAnsi="Times New Roman"/>
      </w:rPr>
      <w:t>11.1 IB Math SL</w:t>
    </w:r>
    <w:r w:rsidRPr="002C2EBF">
      <w:rPr>
        <w:rFonts w:ascii="Times New Roman" w:hAnsi="Times New Roman"/>
      </w:rPr>
      <w:t xml:space="preserve"> 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22E1F2C3" w14:textId="77777777" w:rsidR="00B96FE4" w:rsidRDefault="00203B9A" w:rsidP="00697839">
    <w:pPr>
      <w:tabs>
        <w:tab w:val="left" w:pos="5040"/>
      </w:tabs>
      <w:spacing w:after="120"/>
    </w:pPr>
    <w:r>
      <w:rPr>
        <w:rFonts w:ascii="Times New Roman" w:hAnsi="Times New Roman"/>
      </w:rPr>
      <w:t>October</w:t>
    </w:r>
    <w:r w:rsidR="00491681">
      <w:rPr>
        <w:rFonts w:ascii="Times New Roman" w:hAnsi="Times New Roman"/>
      </w:rPr>
      <w:t xml:space="preserve"> 10</w:t>
    </w:r>
    <w:r w:rsidR="00B96FE4" w:rsidRPr="002C2EBF">
      <w:rPr>
        <w:rFonts w:ascii="Times New Roman" w:hAnsi="Times New Roman"/>
      </w:rPr>
      <w:t>, 201</w:t>
    </w:r>
    <w:r w:rsidR="00491681">
      <w:rPr>
        <w:rFonts w:ascii="Times New Roman" w:hAnsi="Times New Roman"/>
      </w:rPr>
      <w:t>7</w:t>
    </w:r>
    <w:r w:rsidR="00B96FE4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C159C" w14:textId="77777777" w:rsidR="00B96FE4" w:rsidRDefault="00B96FE4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62D5EE8A" w14:textId="77777777" w:rsidR="00B96FE4" w:rsidRDefault="00B96FE4" w:rsidP="00F068BE">
    <w:pPr>
      <w:tabs>
        <w:tab w:val="left" w:pos="5040"/>
      </w:tabs>
    </w:pPr>
  </w:p>
  <w:p w14:paraId="442D217D" w14:textId="77777777" w:rsidR="00B96FE4" w:rsidRDefault="00B96FE4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77786"/>
    <w:multiLevelType w:val="hybridMultilevel"/>
    <w:tmpl w:val="7B145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9A"/>
    <w:rsid w:val="000006F7"/>
    <w:rsid w:val="000016CC"/>
    <w:rsid w:val="00007880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5B5E"/>
    <w:rsid w:val="00066073"/>
    <w:rsid w:val="00067799"/>
    <w:rsid w:val="000678A8"/>
    <w:rsid w:val="00085DE8"/>
    <w:rsid w:val="000A790F"/>
    <w:rsid w:val="000B149D"/>
    <w:rsid w:val="000B2FB4"/>
    <w:rsid w:val="000B4E22"/>
    <w:rsid w:val="000B506D"/>
    <w:rsid w:val="000C43AA"/>
    <w:rsid w:val="000C4516"/>
    <w:rsid w:val="000E1C92"/>
    <w:rsid w:val="000E2237"/>
    <w:rsid w:val="000E2632"/>
    <w:rsid w:val="000E517C"/>
    <w:rsid w:val="001060A5"/>
    <w:rsid w:val="001074F4"/>
    <w:rsid w:val="00112503"/>
    <w:rsid w:val="00113D28"/>
    <w:rsid w:val="00116564"/>
    <w:rsid w:val="001269D2"/>
    <w:rsid w:val="001277E3"/>
    <w:rsid w:val="00131FA2"/>
    <w:rsid w:val="001373B6"/>
    <w:rsid w:val="00137C19"/>
    <w:rsid w:val="00143C61"/>
    <w:rsid w:val="00146BCF"/>
    <w:rsid w:val="00154164"/>
    <w:rsid w:val="001569BF"/>
    <w:rsid w:val="00160C8D"/>
    <w:rsid w:val="00164815"/>
    <w:rsid w:val="001651A6"/>
    <w:rsid w:val="00167881"/>
    <w:rsid w:val="0017165A"/>
    <w:rsid w:val="00171702"/>
    <w:rsid w:val="0017267A"/>
    <w:rsid w:val="00182081"/>
    <w:rsid w:val="0018786C"/>
    <w:rsid w:val="00191371"/>
    <w:rsid w:val="001921DB"/>
    <w:rsid w:val="001927AF"/>
    <w:rsid w:val="001963DC"/>
    <w:rsid w:val="001A21D1"/>
    <w:rsid w:val="001A351C"/>
    <w:rsid w:val="001A572B"/>
    <w:rsid w:val="001B38B3"/>
    <w:rsid w:val="001C6BCA"/>
    <w:rsid w:val="001F3DCC"/>
    <w:rsid w:val="001F63F0"/>
    <w:rsid w:val="00201D78"/>
    <w:rsid w:val="00203449"/>
    <w:rsid w:val="00203B9A"/>
    <w:rsid w:val="00204229"/>
    <w:rsid w:val="00210825"/>
    <w:rsid w:val="00211ABD"/>
    <w:rsid w:val="00214AC4"/>
    <w:rsid w:val="002367B8"/>
    <w:rsid w:val="0025198D"/>
    <w:rsid w:val="002566BE"/>
    <w:rsid w:val="00262C0A"/>
    <w:rsid w:val="0027023B"/>
    <w:rsid w:val="002714F8"/>
    <w:rsid w:val="00274E4E"/>
    <w:rsid w:val="00276DDD"/>
    <w:rsid w:val="00280DFE"/>
    <w:rsid w:val="00282019"/>
    <w:rsid w:val="002903AF"/>
    <w:rsid w:val="0029069F"/>
    <w:rsid w:val="00295FB1"/>
    <w:rsid w:val="002A580A"/>
    <w:rsid w:val="002A5ADE"/>
    <w:rsid w:val="002A5C3D"/>
    <w:rsid w:val="002A6FD1"/>
    <w:rsid w:val="002A7D99"/>
    <w:rsid w:val="002B65E1"/>
    <w:rsid w:val="002B6E1B"/>
    <w:rsid w:val="002B7596"/>
    <w:rsid w:val="002C2EBF"/>
    <w:rsid w:val="002C4824"/>
    <w:rsid w:val="002E49EB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537D"/>
    <w:rsid w:val="00361BB0"/>
    <w:rsid w:val="003723F3"/>
    <w:rsid w:val="00386225"/>
    <w:rsid w:val="003937A1"/>
    <w:rsid w:val="00394881"/>
    <w:rsid w:val="003A1A3A"/>
    <w:rsid w:val="003A5EE8"/>
    <w:rsid w:val="003A7585"/>
    <w:rsid w:val="003A7811"/>
    <w:rsid w:val="003C3AF0"/>
    <w:rsid w:val="003C58DA"/>
    <w:rsid w:val="003E0629"/>
    <w:rsid w:val="003E50EA"/>
    <w:rsid w:val="003E71CF"/>
    <w:rsid w:val="003F63AF"/>
    <w:rsid w:val="003F70B9"/>
    <w:rsid w:val="00404A1B"/>
    <w:rsid w:val="00411F77"/>
    <w:rsid w:val="00417365"/>
    <w:rsid w:val="00434DF0"/>
    <w:rsid w:val="00436654"/>
    <w:rsid w:val="004419E5"/>
    <w:rsid w:val="00442BB2"/>
    <w:rsid w:val="00451AC9"/>
    <w:rsid w:val="0045368F"/>
    <w:rsid w:val="0045498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8E4"/>
    <w:rsid w:val="00483985"/>
    <w:rsid w:val="00491681"/>
    <w:rsid w:val="0049290D"/>
    <w:rsid w:val="00493511"/>
    <w:rsid w:val="004970D0"/>
    <w:rsid w:val="00497F50"/>
    <w:rsid w:val="004A5E95"/>
    <w:rsid w:val="004B5DE6"/>
    <w:rsid w:val="004B649C"/>
    <w:rsid w:val="004C363A"/>
    <w:rsid w:val="004E1B6A"/>
    <w:rsid w:val="004E3292"/>
    <w:rsid w:val="004E3488"/>
    <w:rsid w:val="004E6790"/>
    <w:rsid w:val="004E7FCC"/>
    <w:rsid w:val="004F3C7E"/>
    <w:rsid w:val="004F68ED"/>
    <w:rsid w:val="00503919"/>
    <w:rsid w:val="005145B8"/>
    <w:rsid w:val="005221A6"/>
    <w:rsid w:val="00523456"/>
    <w:rsid w:val="00535809"/>
    <w:rsid w:val="005363B6"/>
    <w:rsid w:val="00541F0E"/>
    <w:rsid w:val="00551D9B"/>
    <w:rsid w:val="00555033"/>
    <w:rsid w:val="005550F0"/>
    <w:rsid w:val="00573932"/>
    <w:rsid w:val="00575C30"/>
    <w:rsid w:val="00576A4E"/>
    <w:rsid w:val="00576E22"/>
    <w:rsid w:val="005771D8"/>
    <w:rsid w:val="0058413E"/>
    <w:rsid w:val="00587D28"/>
    <w:rsid w:val="005909BC"/>
    <w:rsid w:val="005929DD"/>
    <w:rsid w:val="00593674"/>
    <w:rsid w:val="0059450D"/>
    <w:rsid w:val="00595500"/>
    <w:rsid w:val="00596282"/>
    <w:rsid w:val="005972BE"/>
    <w:rsid w:val="005A1DD7"/>
    <w:rsid w:val="005B1936"/>
    <w:rsid w:val="005C2F0A"/>
    <w:rsid w:val="005C3FD7"/>
    <w:rsid w:val="005C7670"/>
    <w:rsid w:val="005D2817"/>
    <w:rsid w:val="005D598B"/>
    <w:rsid w:val="005E0E04"/>
    <w:rsid w:val="005E2DEE"/>
    <w:rsid w:val="005E61A6"/>
    <w:rsid w:val="005F28B1"/>
    <w:rsid w:val="005F313F"/>
    <w:rsid w:val="00601F05"/>
    <w:rsid w:val="00614655"/>
    <w:rsid w:val="0061755C"/>
    <w:rsid w:val="00623415"/>
    <w:rsid w:val="00625B2E"/>
    <w:rsid w:val="00632D70"/>
    <w:rsid w:val="006348EB"/>
    <w:rsid w:val="00636540"/>
    <w:rsid w:val="00642086"/>
    <w:rsid w:val="00643D02"/>
    <w:rsid w:val="00657F83"/>
    <w:rsid w:val="00660B95"/>
    <w:rsid w:val="006773C2"/>
    <w:rsid w:val="006779E9"/>
    <w:rsid w:val="00682DED"/>
    <w:rsid w:val="0069007E"/>
    <w:rsid w:val="006949C0"/>
    <w:rsid w:val="00697839"/>
    <w:rsid w:val="006A21C8"/>
    <w:rsid w:val="006A2342"/>
    <w:rsid w:val="006A69A1"/>
    <w:rsid w:val="006B4EF8"/>
    <w:rsid w:val="006B565D"/>
    <w:rsid w:val="006B7F0D"/>
    <w:rsid w:val="006C6DA8"/>
    <w:rsid w:val="006C7430"/>
    <w:rsid w:val="006D23D1"/>
    <w:rsid w:val="006D3FD6"/>
    <w:rsid w:val="006E1A01"/>
    <w:rsid w:val="006E74F6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35B64"/>
    <w:rsid w:val="00740B55"/>
    <w:rsid w:val="00742AF9"/>
    <w:rsid w:val="00747BF6"/>
    <w:rsid w:val="007523AD"/>
    <w:rsid w:val="00756B92"/>
    <w:rsid w:val="00756BA2"/>
    <w:rsid w:val="007627C4"/>
    <w:rsid w:val="00764DC3"/>
    <w:rsid w:val="00773061"/>
    <w:rsid w:val="00783D6C"/>
    <w:rsid w:val="0078526B"/>
    <w:rsid w:val="00790E4C"/>
    <w:rsid w:val="0079254D"/>
    <w:rsid w:val="00795A15"/>
    <w:rsid w:val="007A1E9C"/>
    <w:rsid w:val="007A652F"/>
    <w:rsid w:val="007C30A4"/>
    <w:rsid w:val="007C45E7"/>
    <w:rsid w:val="007C67EF"/>
    <w:rsid w:val="007C71B6"/>
    <w:rsid w:val="007D2EA2"/>
    <w:rsid w:val="007D7335"/>
    <w:rsid w:val="007E5C68"/>
    <w:rsid w:val="007E66F9"/>
    <w:rsid w:val="007F1C41"/>
    <w:rsid w:val="007F2542"/>
    <w:rsid w:val="00804CCB"/>
    <w:rsid w:val="008051A7"/>
    <w:rsid w:val="00805E1E"/>
    <w:rsid w:val="00806641"/>
    <w:rsid w:val="0081408C"/>
    <w:rsid w:val="00814FAF"/>
    <w:rsid w:val="008202AC"/>
    <w:rsid w:val="00822103"/>
    <w:rsid w:val="00823E85"/>
    <w:rsid w:val="0082489B"/>
    <w:rsid w:val="00826A86"/>
    <w:rsid w:val="00827D56"/>
    <w:rsid w:val="0083127A"/>
    <w:rsid w:val="008350F3"/>
    <w:rsid w:val="00835F37"/>
    <w:rsid w:val="008362AB"/>
    <w:rsid w:val="00837037"/>
    <w:rsid w:val="008376D7"/>
    <w:rsid w:val="00840BF4"/>
    <w:rsid w:val="0084310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3778"/>
    <w:rsid w:val="00885310"/>
    <w:rsid w:val="00890984"/>
    <w:rsid w:val="00894734"/>
    <w:rsid w:val="008B10D7"/>
    <w:rsid w:val="008B2876"/>
    <w:rsid w:val="008B749D"/>
    <w:rsid w:val="008C1443"/>
    <w:rsid w:val="008C16C5"/>
    <w:rsid w:val="008C2317"/>
    <w:rsid w:val="008C6D1F"/>
    <w:rsid w:val="008D0F8F"/>
    <w:rsid w:val="008D2833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17333"/>
    <w:rsid w:val="00922C23"/>
    <w:rsid w:val="00926050"/>
    <w:rsid w:val="009317D7"/>
    <w:rsid w:val="0093652D"/>
    <w:rsid w:val="00950BB3"/>
    <w:rsid w:val="0095144B"/>
    <w:rsid w:val="00954A07"/>
    <w:rsid w:val="0097489F"/>
    <w:rsid w:val="00976C25"/>
    <w:rsid w:val="009774F3"/>
    <w:rsid w:val="009835F1"/>
    <w:rsid w:val="0099128D"/>
    <w:rsid w:val="009921D6"/>
    <w:rsid w:val="009A2CB2"/>
    <w:rsid w:val="009A3F43"/>
    <w:rsid w:val="009A5056"/>
    <w:rsid w:val="009B3817"/>
    <w:rsid w:val="009C5B95"/>
    <w:rsid w:val="009D2207"/>
    <w:rsid w:val="009D331B"/>
    <w:rsid w:val="009E03DB"/>
    <w:rsid w:val="009E16AC"/>
    <w:rsid w:val="009E6D2B"/>
    <w:rsid w:val="009F5C5C"/>
    <w:rsid w:val="00A02F1B"/>
    <w:rsid w:val="00A042E2"/>
    <w:rsid w:val="00A06907"/>
    <w:rsid w:val="00A069EA"/>
    <w:rsid w:val="00A07F3D"/>
    <w:rsid w:val="00A1258E"/>
    <w:rsid w:val="00A15CCA"/>
    <w:rsid w:val="00A17901"/>
    <w:rsid w:val="00A328F8"/>
    <w:rsid w:val="00A32C7D"/>
    <w:rsid w:val="00A3330F"/>
    <w:rsid w:val="00A33B68"/>
    <w:rsid w:val="00A352C7"/>
    <w:rsid w:val="00A3748E"/>
    <w:rsid w:val="00A37FEA"/>
    <w:rsid w:val="00A414B7"/>
    <w:rsid w:val="00A41D02"/>
    <w:rsid w:val="00A42CEA"/>
    <w:rsid w:val="00A45E70"/>
    <w:rsid w:val="00A53DC8"/>
    <w:rsid w:val="00A54B99"/>
    <w:rsid w:val="00A56ACD"/>
    <w:rsid w:val="00A56DA5"/>
    <w:rsid w:val="00A572CE"/>
    <w:rsid w:val="00A6348B"/>
    <w:rsid w:val="00A64860"/>
    <w:rsid w:val="00A651FF"/>
    <w:rsid w:val="00A66818"/>
    <w:rsid w:val="00A74332"/>
    <w:rsid w:val="00A76D46"/>
    <w:rsid w:val="00A91022"/>
    <w:rsid w:val="00A96768"/>
    <w:rsid w:val="00AA47AB"/>
    <w:rsid w:val="00AA5B04"/>
    <w:rsid w:val="00AA6259"/>
    <w:rsid w:val="00AB1327"/>
    <w:rsid w:val="00AB2AF4"/>
    <w:rsid w:val="00AB2B68"/>
    <w:rsid w:val="00AC2C6D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23BB3"/>
    <w:rsid w:val="00B244CE"/>
    <w:rsid w:val="00B27102"/>
    <w:rsid w:val="00B27840"/>
    <w:rsid w:val="00B30F0C"/>
    <w:rsid w:val="00B33494"/>
    <w:rsid w:val="00B35239"/>
    <w:rsid w:val="00B435A3"/>
    <w:rsid w:val="00B44691"/>
    <w:rsid w:val="00B45BDA"/>
    <w:rsid w:val="00B61C21"/>
    <w:rsid w:val="00B628E7"/>
    <w:rsid w:val="00B62D69"/>
    <w:rsid w:val="00B70B53"/>
    <w:rsid w:val="00B71675"/>
    <w:rsid w:val="00B721CC"/>
    <w:rsid w:val="00B77690"/>
    <w:rsid w:val="00B80827"/>
    <w:rsid w:val="00B8129A"/>
    <w:rsid w:val="00B827CC"/>
    <w:rsid w:val="00B84833"/>
    <w:rsid w:val="00B84FA3"/>
    <w:rsid w:val="00B925BA"/>
    <w:rsid w:val="00B96FE4"/>
    <w:rsid w:val="00BA6FCB"/>
    <w:rsid w:val="00BA7229"/>
    <w:rsid w:val="00BA749F"/>
    <w:rsid w:val="00BA7B5E"/>
    <w:rsid w:val="00BB1C2D"/>
    <w:rsid w:val="00BB35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C056B5"/>
    <w:rsid w:val="00C107CF"/>
    <w:rsid w:val="00C16E63"/>
    <w:rsid w:val="00C205E7"/>
    <w:rsid w:val="00C227FE"/>
    <w:rsid w:val="00C22ADF"/>
    <w:rsid w:val="00C2348B"/>
    <w:rsid w:val="00C25D4E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63071"/>
    <w:rsid w:val="00C75B14"/>
    <w:rsid w:val="00C843B7"/>
    <w:rsid w:val="00C92024"/>
    <w:rsid w:val="00CA182F"/>
    <w:rsid w:val="00CA1CE7"/>
    <w:rsid w:val="00CA3630"/>
    <w:rsid w:val="00CB5433"/>
    <w:rsid w:val="00CB79AA"/>
    <w:rsid w:val="00CC46B8"/>
    <w:rsid w:val="00CC498F"/>
    <w:rsid w:val="00CD153C"/>
    <w:rsid w:val="00CD7D76"/>
    <w:rsid w:val="00CE05AF"/>
    <w:rsid w:val="00CE7032"/>
    <w:rsid w:val="00D017F8"/>
    <w:rsid w:val="00D04B14"/>
    <w:rsid w:val="00D052C2"/>
    <w:rsid w:val="00D07D8A"/>
    <w:rsid w:val="00D13DDD"/>
    <w:rsid w:val="00D21AB4"/>
    <w:rsid w:val="00D24FF6"/>
    <w:rsid w:val="00D2564F"/>
    <w:rsid w:val="00D25EB7"/>
    <w:rsid w:val="00D323D6"/>
    <w:rsid w:val="00D508F0"/>
    <w:rsid w:val="00D60247"/>
    <w:rsid w:val="00D80534"/>
    <w:rsid w:val="00D83769"/>
    <w:rsid w:val="00D90F79"/>
    <w:rsid w:val="00D933CD"/>
    <w:rsid w:val="00D93496"/>
    <w:rsid w:val="00D93BC4"/>
    <w:rsid w:val="00D94030"/>
    <w:rsid w:val="00DA5752"/>
    <w:rsid w:val="00DB537D"/>
    <w:rsid w:val="00DE2AE2"/>
    <w:rsid w:val="00DE32A7"/>
    <w:rsid w:val="00DE6AD7"/>
    <w:rsid w:val="00E006AF"/>
    <w:rsid w:val="00E111BE"/>
    <w:rsid w:val="00E16192"/>
    <w:rsid w:val="00E329E1"/>
    <w:rsid w:val="00E33DD0"/>
    <w:rsid w:val="00E34A5A"/>
    <w:rsid w:val="00E420B3"/>
    <w:rsid w:val="00E42214"/>
    <w:rsid w:val="00E429FC"/>
    <w:rsid w:val="00E43694"/>
    <w:rsid w:val="00E44B67"/>
    <w:rsid w:val="00E525EC"/>
    <w:rsid w:val="00E740C7"/>
    <w:rsid w:val="00E7680E"/>
    <w:rsid w:val="00E76F55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C22CB"/>
    <w:rsid w:val="00ED1A89"/>
    <w:rsid w:val="00ED45E8"/>
    <w:rsid w:val="00ED68A3"/>
    <w:rsid w:val="00EE09A1"/>
    <w:rsid w:val="00F068BE"/>
    <w:rsid w:val="00F068CB"/>
    <w:rsid w:val="00F10AD2"/>
    <w:rsid w:val="00F11048"/>
    <w:rsid w:val="00F1329B"/>
    <w:rsid w:val="00F15699"/>
    <w:rsid w:val="00F33E9C"/>
    <w:rsid w:val="00F43875"/>
    <w:rsid w:val="00F54DC1"/>
    <w:rsid w:val="00F57453"/>
    <w:rsid w:val="00F57B5F"/>
    <w:rsid w:val="00F701F6"/>
    <w:rsid w:val="00F72723"/>
    <w:rsid w:val="00F806C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D1396"/>
    <w:rsid w:val="00FE6FD0"/>
    <w:rsid w:val="00FF2A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AD9A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gif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Library:Application%20Support:Microsoft:Office:User%20Templates:My%20Templates:BECA%20Class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A1788-77FF-ED47-877B-A216CFB8B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HD:Users:chris:Library:Application Support:Microsoft:Office:User Templates:My Templates:BECA Classwork.dotx</Template>
  <TotalTime>2</TotalTime>
  <Pages>2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5</cp:revision>
  <cp:lastPrinted>2017-10-10T02:10:00Z</cp:lastPrinted>
  <dcterms:created xsi:type="dcterms:W3CDTF">2017-10-10T02:09:00Z</dcterms:created>
  <dcterms:modified xsi:type="dcterms:W3CDTF">2017-10-10T02:12:00Z</dcterms:modified>
</cp:coreProperties>
</file>